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C0EC" w14:textId="77777777" w:rsidR="005A070D" w:rsidRDefault="005A070D">
      <w:pPr>
        <w:rPr>
          <w:sz w:val="52"/>
        </w:rPr>
      </w:pPr>
      <w:r>
        <w:rPr>
          <w:rFonts w:hint="eastAsia"/>
          <w:sz w:val="52"/>
        </w:rPr>
        <w:t>四、</w:t>
      </w:r>
      <w:r w:rsidR="00572553">
        <w:rPr>
          <w:rFonts w:hint="eastAsia"/>
          <w:sz w:val="52"/>
        </w:rPr>
        <w:t>系统</w:t>
      </w:r>
      <w:r>
        <w:rPr>
          <w:rFonts w:hint="eastAsia"/>
          <w:sz w:val="52"/>
        </w:rPr>
        <w:t>设计说明书</w:t>
      </w:r>
    </w:p>
    <w:p w14:paraId="4A96F879" w14:textId="77777777" w:rsidR="005A070D" w:rsidRDefault="005A070D">
      <w:pPr>
        <w:rPr>
          <w:sz w:val="52"/>
        </w:rPr>
      </w:pPr>
    </w:p>
    <w:p w14:paraId="1CC71286" w14:textId="77777777" w:rsidR="00A9571B" w:rsidRPr="005A070D" w:rsidRDefault="005A070D">
      <w:pPr>
        <w:pStyle w:val="11"/>
        <w:tabs>
          <w:tab w:val="right" w:leader="dot" w:pos="8296"/>
        </w:tabs>
        <w:rPr>
          <w:rFonts w:ascii="Calibri" w:hAnsi="Calibri"/>
          <w:noProof/>
          <w:szCs w:val="22"/>
        </w:rPr>
      </w:pPr>
      <w:r>
        <w:fldChar w:fldCharType="begin"/>
      </w:r>
      <w:r>
        <w:instrText xml:space="preserve"> TOC \o "1-3" \h \z </w:instrText>
      </w:r>
      <w:r>
        <w:fldChar w:fldCharType="separate"/>
      </w:r>
      <w:hyperlink w:anchor="_Toc437343265" w:history="1">
        <w:r w:rsidR="00A9571B" w:rsidRPr="006D34C4">
          <w:rPr>
            <w:rStyle w:val="a3"/>
            <w:noProof/>
          </w:rPr>
          <w:t>1</w:t>
        </w:r>
        <w:r w:rsidR="00A9571B" w:rsidRPr="006D34C4">
          <w:rPr>
            <w:rStyle w:val="a3"/>
            <w:rFonts w:hint="eastAsia"/>
            <w:noProof/>
          </w:rPr>
          <w:t>．引言</w:t>
        </w:r>
        <w:r w:rsidR="00A9571B">
          <w:rPr>
            <w:noProof/>
            <w:webHidden/>
          </w:rPr>
          <w:tab/>
        </w:r>
        <w:r w:rsidR="00A9571B">
          <w:rPr>
            <w:noProof/>
            <w:webHidden/>
          </w:rPr>
          <w:fldChar w:fldCharType="begin"/>
        </w:r>
        <w:r w:rsidR="00A9571B">
          <w:rPr>
            <w:noProof/>
            <w:webHidden/>
          </w:rPr>
          <w:instrText xml:space="preserve"> PAGEREF _Toc437343265 \h </w:instrText>
        </w:r>
        <w:r w:rsidR="00A9571B">
          <w:rPr>
            <w:noProof/>
            <w:webHidden/>
          </w:rPr>
        </w:r>
        <w:r w:rsidR="00A9571B">
          <w:rPr>
            <w:noProof/>
            <w:webHidden/>
          </w:rPr>
          <w:fldChar w:fldCharType="separate"/>
        </w:r>
        <w:r w:rsidR="00647B6F">
          <w:rPr>
            <w:noProof/>
            <w:webHidden/>
          </w:rPr>
          <w:t>1</w:t>
        </w:r>
        <w:r w:rsidR="00A9571B">
          <w:rPr>
            <w:noProof/>
            <w:webHidden/>
          </w:rPr>
          <w:fldChar w:fldCharType="end"/>
        </w:r>
      </w:hyperlink>
    </w:p>
    <w:p w14:paraId="1C1E6CFB" w14:textId="77777777" w:rsidR="00A9571B" w:rsidRPr="005A070D" w:rsidRDefault="00745E36">
      <w:pPr>
        <w:pStyle w:val="20"/>
        <w:tabs>
          <w:tab w:val="right" w:leader="dot" w:pos="8296"/>
        </w:tabs>
        <w:rPr>
          <w:rFonts w:ascii="Calibri" w:hAnsi="Calibri"/>
          <w:noProof/>
          <w:szCs w:val="22"/>
        </w:rPr>
      </w:pPr>
      <w:hyperlink w:anchor="_Toc437343266" w:history="1">
        <w:r w:rsidR="00A9571B" w:rsidRPr="006D34C4">
          <w:rPr>
            <w:rStyle w:val="a3"/>
            <w:noProof/>
          </w:rPr>
          <w:t>1.1</w:t>
        </w:r>
        <w:r w:rsidR="00A9571B" w:rsidRPr="006D34C4">
          <w:rPr>
            <w:rStyle w:val="a3"/>
            <w:rFonts w:hint="eastAsia"/>
            <w:noProof/>
          </w:rPr>
          <w:t>编写目的</w:t>
        </w:r>
        <w:r w:rsidR="00A9571B">
          <w:rPr>
            <w:noProof/>
            <w:webHidden/>
          </w:rPr>
          <w:tab/>
        </w:r>
        <w:r w:rsidR="00A9571B">
          <w:rPr>
            <w:noProof/>
            <w:webHidden/>
          </w:rPr>
          <w:fldChar w:fldCharType="begin"/>
        </w:r>
        <w:r w:rsidR="00A9571B">
          <w:rPr>
            <w:noProof/>
            <w:webHidden/>
          </w:rPr>
          <w:instrText xml:space="preserve"> PAGEREF _Toc437343266 \h </w:instrText>
        </w:r>
        <w:r w:rsidR="00A9571B">
          <w:rPr>
            <w:noProof/>
            <w:webHidden/>
          </w:rPr>
        </w:r>
        <w:r w:rsidR="00A9571B">
          <w:rPr>
            <w:noProof/>
            <w:webHidden/>
          </w:rPr>
          <w:fldChar w:fldCharType="separate"/>
        </w:r>
        <w:r w:rsidR="00647B6F">
          <w:rPr>
            <w:noProof/>
            <w:webHidden/>
          </w:rPr>
          <w:t>1</w:t>
        </w:r>
        <w:r w:rsidR="00A9571B">
          <w:rPr>
            <w:noProof/>
            <w:webHidden/>
          </w:rPr>
          <w:fldChar w:fldCharType="end"/>
        </w:r>
      </w:hyperlink>
    </w:p>
    <w:p w14:paraId="5647ABE7" w14:textId="77777777" w:rsidR="00A9571B" w:rsidRPr="005A070D" w:rsidRDefault="00745E36">
      <w:pPr>
        <w:pStyle w:val="20"/>
        <w:tabs>
          <w:tab w:val="right" w:leader="dot" w:pos="8296"/>
        </w:tabs>
        <w:rPr>
          <w:rFonts w:ascii="Calibri" w:hAnsi="Calibri"/>
          <w:noProof/>
          <w:szCs w:val="22"/>
        </w:rPr>
      </w:pPr>
      <w:hyperlink w:anchor="_Toc437343267" w:history="1">
        <w:r w:rsidR="00A9571B" w:rsidRPr="006D34C4">
          <w:rPr>
            <w:rStyle w:val="a3"/>
            <w:noProof/>
          </w:rPr>
          <w:t>1.2</w:t>
        </w:r>
        <w:r w:rsidR="00A9571B" w:rsidRPr="006D34C4">
          <w:rPr>
            <w:rStyle w:val="a3"/>
            <w:rFonts w:hint="eastAsia"/>
            <w:noProof/>
          </w:rPr>
          <w:t>项目背景</w:t>
        </w:r>
        <w:r w:rsidR="00A9571B">
          <w:rPr>
            <w:noProof/>
            <w:webHidden/>
          </w:rPr>
          <w:tab/>
        </w:r>
        <w:r w:rsidR="00A9571B">
          <w:rPr>
            <w:noProof/>
            <w:webHidden/>
          </w:rPr>
          <w:fldChar w:fldCharType="begin"/>
        </w:r>
        <w:r w:rsidR="00A9571B">
          <w:rPr>
            <w:noProof/>
            <w:webHidden/>
          </w:rPr>
          <w:instrText xml:space="preserve"> PAGEREF _Toc437343267 \h </w:instrText>
        </w:r>
        <w:r w:rsidR="00A9571B">
          <w:rPr>
            <w:noProof/>
            <w:webHidden/>
          </w:rPr>
        </w:r>
        <w:r w:rsidR="00A9571B">
          <w:rPr>
            <w:noProof/>
            <w:webHidden/>
          </w:rPr>
          <w:fldChar w:fldCharType="separate"/>
        </w:r>
        <w:r w:rsidR="00647B6F">
          <w:rPr>
            <w:noProof/>
            <w:webHidden/>
          </w:rPr>
          <w:t>1</w:t>
        </w:r>
        <w:r w:rsidR="00A9571B">
          <w:rPr>
            <w:noProof/>
            <w:webHidden/>
          </w:rPr>
          <w:fldChar w:fldCharType="end"/>
        </w:r>
      </w:hyperlink>
    </w:p>
    <w:p w14:paraId="169AAB24" w14:textId="77777777" w:rsidR="00A9571B" w:rsidRPr="005A070D" w:rsidRDefault="00745E36">
      <w:pPr>
        <w:pStyle w:val="20"/>
        <w:tabs>
          <w:tab w:val="right" w:leader="dot" w:pos="8296"/>
        </w:tabs>
        <w:rPr>
          <w:rFonts w:ascii="Calibri" w:hAnsi="Calibri"/>
          <w:noProof/>
          <w:szCs w:val="22"/>
        </w:rPr>
      </w:pPr>
      <w:hyperlink w:anchor="_Toc437343268" w:history="1">
        <w:r w:rsidR="00A9571B" w:rsidRPr="006D34C4">
          <w:rPr>
            <w:rStyle w:val="a3"/>
            <w:noProof/>
          </w:rPr>
          <w:t>1.3</w:t>
        </w:r>
        <w:r w:rsidR="00A9571B" w:rsidRPr="006D34C4">
          <w:rPr>
            <w:rStyle w:val="a3"/>
            <w:rFonts w:hint="eastAsia"/>
            <w:noProof/>
          </w:rPr>
          <w:t>定义</w:t>
        </w:r>
        <w:r w:rsidR="00A9571B">
          <w:rPr>
            <w:noProof/>
            <w:webHidden/>
          </w:rPr>
          <w:tab/>
        </w:r>
        <w:r w:rsidR="00A9571B">
          <w:rPr>
            <w:noProof/>
            <w:webHidden/>
          </w:rPr>
          <w:fldChar w:fldCharType="begin"/>
        </w:r>
        <w:r w:rsidR="00A9571B">
          <w:rPr>
            <w:noProof/>
            <w:webHidden/>
          </w:rPr>
          <w:instrText xml:space="preserve"> PAGEREF _Toc437343268 \h </w:instrText>
        </w:r>
        <w:r w:rsidR="00A9571B">
          <w:rPr>
            <w:noProof/>
            <w:webHidden/>
          </w:rPr>
        </w:r>
        <w:r w:rsidR="00A9571B">
          <w:rPr>
            <w:noProof/>
            <w:webHidden/>
          </w:rPr>
          <w:fldChar w:fldCharType="separate"/>
        </w:r>
        <w:r w:rsidR="00647B6F">
          <w:rPr>
            <w:noProof/>
            <w:webHidden/>
          </w:rPr>
          <w:t>1</w:t>
        </w:r>
        <w:r w:rsidR="00A9571B">
          <w:rPr>
            <w:noProof/>
            <w:webHidden/>
          </w:rPr>
          <w:fldChar w:fldCharType="end"/>
        </w:r>
      </w:hyperlink>
    </w:p>
    <w:p w14:paraId="46A43EF9" w14:textId="77777777" w:rsidR="00A9571B" w:rsidRPr="005A070D" w:rsidRDefault="00745E36">
      <w:pPr>
        <w:pStyle w:val="20"/>
        <w:tabs>
          <w:tab w:val="right" w:leader="dot" w:pos="8296"/>
        </w:tabs>
        <w:rPr>
          <w:rFonts w:ascii="Calibri" w:hAnsi="Calibri"/>
          <w:noProof/>
          <w:szCs w:val="22"/>
        </w:rPr>
      </w:pPr>
      <w:hyperlink w:anchor="_Toc437343269" w:history="1">
        <w:r w:rsidR="00A9571B" w:rsidRPr="006D34C4">
          <w:rPr>
            <w:rStyle w:val="a3"/>
            <w:noProof/>
          </w:rPr>
          <w:t>1.4</w:t>
        </w:r>
        <w:r w:rsidR="00A9571B" w:rsidRPr="006D34C4">
          <w:rPr>
            <w:rStyle w:val="a3"/>
            <w:rFonts w:hint="eastAsia"/>
            <w:noProof/>
          </w:rPr>
          <w:t>参考资料</w:t>
        </w:r>
        <w:r w:rsidR="00A9571B">
          <w:rPr>
            <w:noProof/>
            <w:webHidden/>
          </w:rPr>
          <w:tab/>
        </w:r>
        <w:r w:rsidR="00A9571B">
          <w:rPr>
            <w:noProof/>
            <w:webHidden/>
          </w:rPr>
          <w:fldChar w:fldCharType="begin"/>
        </w:r>
        <w:r w:rsidR="00A9571B">
          <w:rPr>
            <w:noProof/>
            <w:webHidden/>
          </w:rPr>
          <w:instrText xml:space="preserve"> PAGEREF _Toc437343269 \h </w:instrText>
        </w:r>
        <w:r w:rsidR="00A9571B">
          <w:rPr>
            <w:noProof/>
            <w:webHidden/>
          </w:rPr>
        </w:r>
        <w:r w:rsidR="00A9571B">
          <w:rPr>
            <w:noProof/>
            <w:webHidden/>
          </w:rPr>
          <w:fldChar w:fldCharType="separate"/>
        </w:r>
        <w:r w:rsidR="00647B6F">
          <w:rPr>
            <w:noProof/>
            <w:webHidden/>
          </w:rPr>
          <w:t>1</w:t>
        </w:r>
        <w:r w:rsidR="00A9571B">
          <w:rPr>
            <w:noProof/>
            <w:webHidden/>
          </w:rPr>
          <w:fldChar w:fldCharType="end"/>
        </w:r>
      </w:hyperlink>
    </w:p>
    <w:p w14:paraId="2610A775" w14:textId="77777777" w:rsidR="00A9571B" w:rsidRPr="005A070D" w:rsidRDefault="00745E36">
      <w:pPr>
        <w:pStyle w:val="11"/>
        <w:tabs>
          <w:tab w:val="right" w:leader="dot" w:pos="8296"/>
        </w:tabs>
        <w:rPr>
          <w:rFonts w:ascii="Calibri" w:hAnsi="Calibri"/>
          <w:noProof/>
          <w:szCs w:val="22"/>
        </w:rPr>
      </w:pPr>
      <w:hyperlink w:anchor="_Toc437343270" w:history="1">
        <w:r w:rsidR="00A9571B" w:rsidRPr="006D34C4">
          <w:rPr>
            <w:rStyle w:val="a3"/>
            <w:noProof/>
          </w:rPr>
          <w:t>2</w:t>
        </w:r>
        <w:r w:rsidR="00A9571B" w:rsidRPr="006D34C4">
          <w:rPr>
            <w:rStyle w:val="a3"/>
            <w:rFonts w:hint="eastAsia"/>
            <w:noProof/>
          </w:rPr>
          <w:t>．建立分析对象模型</w:t>
        </w:r>
        <w:r w:rsidR="00A9571B">
          <w:rPr>
            <w:noProof/>
            <w:webHidden/>
          </w:rPr>
          <w:tab/>
        </w:r>
        <w:r w:rsidR="00A9571B">
          <w:rPr>
            <w:noProof/>
            <w:webHidden/>
          </w:rPr>
          <w:fldChar w:fldCharType="begin"/>
        </w:r>
        <w:r w:rsidR="00A9571B">
          <w:rPr>
            <w:noProof/>
            <w:webHidden/>
          </w:rPr>
          <w:instrText xml:space="preserve"> PAGEREF _Toc437343270 \h </w:instrText>
        </w:r>
        <w:r w:rsidR="00A9571B">
          <w:rPr>
            <w:noProof/>
            <w:webHidden/>
          </w:rPr>
        </w:r>
        <w:r w:rsidR="00A9571B">
          <w:rPr>
            <w:noProof/>
            <w:webHidden/>
          </w:rPr>
          <w:fldChar w:fldCharType="separate"/>
        </w:r>
        <w:r w:rsidR="00647B6F">
          <w:rPr>
            <w:noProof/>
            <w:webHidden/>
          </w:rPr>
          <w:t>2</w:t>
        </w:r>
        <w:r w:rsidR="00A9571B">
          <w:rPr>
            <w:noProof/>
            <w:webHidden/>
          </w:rPr>
          <w:fldChar w:fldCharType="end"/>
        </w:r>
      </w:hyperlink>
    </w:p>
    <w:p w14:paraId="67F4F48A" w14:textId="77777777" w:rsidR="00A9571B" w:rsidRPr="005A070D" w:rsidRDefault="00745E36">
      <w:pPr>
        <w:pStyle w:val="11"/>
        <w:tabs>
          <w:tab w:val="right" w:leader="dot" w:pos="8296"/>
        </w:tabs>
        <w:rPr>
          <w:rFonts w:ascii="Calibri" w:hAnsi="Calibri"/>
          <w:noProof/>
          <w:szCs w:val="22"/>
        </w:rPr>
      </w:pPr>
      <w:hyperlink w:anchor="_Toc437343271" w:history="1">
        <w:r w:rsidR="00A9571B" w:rsidRPr="006D34C4">
          <w:rPr>
            <w:rStyle w:val="a3"/>
            <w:noProof/>
          </w:rPr>
          <w:t>3</w:t>
        </w:r>
        <w:r w:rsidR="00A9571B" w:rsidRPr="006D34C4">
          <w:rPr>
            <w:rStyle w:val="a3"/>
            <w:rFonts w:hint="eastAsia"/>
            <w:noProof/>
          </w:rPr>
          <w:t>．提供交互界面的类</w:t>
        </w:r>
        <w:r w:rsidR="00A9571B">
          <w:rPr>
            <w:noProof/>
            <w:webHidden/>
          </w:rPr>
          <w:tab/>
        </w:r>
        <w:r w:rsidR="00A9571B">
          <w:rPr>
            <w:noProof/>
            <w:webHidden/>
          </w:rPr>
          <w:fldChar w:fldCharType="begin"/>
        </w:r>
        <w:r w:rsidR="00A9571B">
          <w:rPr>
            <w:noProof/>
            <w:webHidden/>
          </w:rPr>
          <w:instrText xml:space="preserve"> PAGEREF _Toc437343271 \h </w:instrText>
        </w:r>
        <w:r w:rsidR="00A9571B">
          <w:rPr>
            <w:noProof/>
            <w:webHidden/>
          </w:rPr>
        </w:r>
        <w:r w:rsidR="00A9571B">
          <w:rPr>
            <w:noProof/>
            <w:webHidden/>
          </w:rPr>
          <w:fldChar w:fldCharType="separate"/>
        </w:r>
        <w:r w:rsidR="00647B6F">
          <w:rPr>
            <w:noProof/>
            <w:webHidden/>
          </w:rPr>
          <w:t>2</w:t>
        </w:r>
        <w:r w:rsidR="00A9571B">
          <w:rPr>
            <w:noProof/>
            <w:webHidden/>
          </w:rPr>
          <w:fldChar w:fldCharType="end"/>
        </w:r>
      </w:hyperlink>
    </w:p>
    <w:p w14:paraId="3B564573" w14:textId="77777777" w:rsidR="00A9571B" w:rsidRPr="005A070D" w:rsidRDefault="00745E36">
      <w:pPr>
        <w:pStyle w:val="11"/>
        <w:tabs>
          <w:tab w:val="right" w:leader="dot" w:pos="8296"/>
        </w:tabs>
        <w:rPr>
          <w:rFonts w:ascii="Calibri" w:hAnsi="Calibri"/>
          <w:noProof/>
          <w:szCs w:val="22"/>
        </w:rPr>
      </w:pPr>
      <w:hyperlink w:anchor="_Toc437343272" w:history="1">
        <w:r w:rsidR="00A9571B" w:rsidRPr="006D34C4">
          <w:rPr>
            <w:rStyle w:val="a3"/>
            <w:noProof/>
          </w:rPr>
          <w:t>4</w:t>
        </w:r>
        <w:r w:rsidR="00A9571B" w:rsidRPr="006D34C4">
          <w:rPr>
            <w:rStyle w:val="a3"/>
            <w:rFonts w:hint="eastAsia"/>
            <w:noProof/>
          </w:rPr>
          <w:t>．建立动态模型</w:t>
        </w:r>
        <w:r w:rsidR="00A9571B">
          <w:rPr>
            <w:noProof/>
            <w:webHidden/>
          </w:rPr>
          <w:tab/>
        </w:r>
        <w:r w:rsidR="00A9571B">
          <w:rPr>
            <w:noProof/>
            <w:webHidden/>
          </w:rPr>
          <w:fldChar w:fldCharType="begin"/>
        </w:r>
        <w:r w:rsidR="00A9571B">
          <w:rPr>
            <w:noProof/>
            <w:webHidden/>
          </w:rPr>
          <w:instrText xml:space="preserve"> PAGEREF _Toc437343272 \h </w:instrText>
        </w:r>
        <w:r w:rsidR="00A9571B">
          <w:rPr>
            <w:noProof/>
            <w:webHidden/>
          </w:rPr>
        </w:r>
        <w:r w:rsidR="00A9571B">
          <w:rPr>
            <w:noProof/>
            <w:webHidden/>
          </w:rPr>
          <w:fldChar w:fldCharType="separate"/>
        </w:r>
        <w:r w:rsidR="00647B6F">
          <w:rPr>
            <w:noProof/>
            <w:webHidden/>
          </w:rPr>
          <w:t>2</w:t>
        </w:r>
        <w:r w:rsidR="00A9571B">
          <w:rPr>
            <w:noProof/>
            <w:webHidden/>
          </w:rPr>
          <w:fldChar w:fldCharType="end"/>
        </w:r>
      </w:hyperlink>
    </w:p>
    <w:p w14:paraId="77B31528" w14:textId="77777777" w:rsidR="00A9571B" w:rsidRPr="005A070D" w:rsidRDefault="00745E36">
      <w:pPr>
        <w:pStyle w:val="11"/>
        <w:tabs>
          <w:tab w:val="right" w:leader="dot" w:pos="8296"/>
        </w:tabs>
        <w:rPr>
          <w:rFonts w:ascii="Calibri" w:hAnsi="Calibri"/>
          <w:noProof/>
          <w:szCs w:val="22"/>
        </w:rPr>
      </w:pPr>
      <w:hyperlink w:anchor="_Toc437343273" w:history="1">
        <w:r w:rsidR="00A9571B" w:rsidRPr="006D34C4">
          <w:rPr>
            <w:rStyle w:val="a3"/>
            <w:noProof/>
          </w:rPr>
          <w:t>5</w:t>
        </w:r>
        <w:r w:rsidR="00A9571B" w:rsidRPr="006D34C4">
          <w:rPr>
            <w:rStyle w:val="a3"/>
            <w:rFonts w:hint="eastAsia"/>
            <w:noProof/>
          </w:rPr>
          <w:t>．数据结构设计</w:t>
        </w:r>
        <w:r w:rsidR="00A9571B">
          <w:rPr>
            <w:noProof/>
            <w:webHidden/>
          </w:rPr>
          <w:tab/>
        </w:r>
        <w:r w:rsidR="00A9571B">
          <w:rPr>
            <w:noProof/>
            <w:webHidden/>
          </w:rPr>
          <w:fldChar w:fldCharType="begin"/>
        </w:r>
        <w:r w:rsidR="00A9571B">
          <w:rPr>
            <w:noProof/>
            <w:webHidden/>
          </w:rPr>
          <w:instrText xml:space="preserve"> PAGEREF _Toc437343273 \h </w:instrText>
        </w:r>
        <w:r w:rsidR="00A9571B">
          <w:rPr>
            <w:noProof/>
            <w:webHidden/>
          </w:rPr>
        </w:r>
        <w:r w:rsidR="00A9571B">
          <w:rPr>
            <w:noProof/>
            <w:webHidden/>
          </w:rPr>
          <w:fldChar w:fldCharType="separate"/>
        </w:r>
        <w:r w:rsidR="00647B6F">
          <w:rPr>
            <w:noProof/>
            <w:webHidden/>
          </w:rPr>
          <w:t>2</w:t>
        </w:r>
        <w:r w:rsidR="00A9571B">
          <w:rPr>
            <w:noProof/>
            <w:webHidden/>
          </w:rPr>
          <w:fldChar w:fldCharType="end"/>
        </w:r>
      </w:hyperlink>
    </w:p>
    <w:p w14:paraId="2C3F8B34" w14:textId="77777777" w:rsidR="00A9571B" w:rsidRPr="005A070D" w:rsidRDefault="00745E36">
      <w:pPr>
        <w:pStyle w:val="11"/>
        <w:tabs>
          <w:tab w:val="right" w:leader="dot" w:pos="8296"/>
        </w:tabs>
        <w:rPr>
          <w:rFonts w:ascii="Calibri" w:hAnsi="Calibri"/>
          <w:noProof/>
          <w:szCs w:val="22"/>
        </w:rPr>
      </w:pPr>
      <w:hyperlink w:anchor="_Toc437343274" w:history="1">
        <w:r w:rsidR="00A9571B" w:rsidRPr="006D34C4">
          <w:rPr>
            <w:rStyle w:val="a3"/>
            <w:noProof/>
          </w:rPr>
          <w:t>6</w:t>
        </w:r>
        <w:r w:rsidR="00A9571B" w:rsidRPr="006D34C4">
          <w:rPr>
            <w:rStyle w:val="a3"/>
            <w:rFonts w:hint="eastAsia"/>
            <w:noProof/>
          </w:rPr>
          <w:t>．用户界面设计</w:t>
        </w:r>
        <w:r w:rsidR="00A9571B">
          <w:rPr>
            <w:noProof/>
            <w:webHidden/>
          </w:rPr>
          <w:tab/>
        </w:r>
        <w:r w:rsidR="00A9571B">
          <w:rPr>
            <w:noProof/>
            <w:webHidden/>
          </w:rPr>
          <w:fldChar w:fldCharType="begin"/>
        </w:r>
        <w:r w:rsidR="00A9571B">
          <w:rPr>
            <w:noProof/>
            <w:webHidden/>
          </w:rPr>
          <w:instrText xml:space="preserve"> PAGEREF _Toc437343274 \h </w:instrText>
        </w:r>
        <w:r w:rsidR="00A9571B">
          <w:rPr>
            <w:noProof/>
            <w:webHidden/>
          </w:rPr>
        </w:r>
        <w:r w:rsidR="00A9571B">
          <w:rPr>
            <w:noProof/>
            <w:webHidden/>
          </w:rPr>
          <w:fldChar w:fldCharType="separate"/>
        </w:r>
        <w:r w:rsidR="00647B6F">
          <w:rPr>
            <w:noProof/>
            <w:webHidden/>
          </w:rPr>
          <w:t>2</w:t>
        </w:r>
        <w:r w:rsidR="00A9571B">
          <w:rPr>
            <w:noProof/>
            <w:webHidden/>
          </w:rPr>
          <w:fldChar w:fldCharType="end"/>
        </w:r>
      </w:hyperlink>
    </w:p>
    <w:p w14:paraId="1CCC247B" w14:textId="77777777" w:rsidR="005A070D" w:rsidRDefault="005A070D">
      <w:r>
        <w:fldChar w:fldCharType="end"/>
      </w:r>
    </w:p>
    <w:p w14:paraId="5EA04D50" w14:textId="77777777" w:rsidR="005A070D" w:rsidRDefault="005A070D"/>
    <w:p w14:paraId="46C2CC9B" w14:textId="77777777" w:rsidR="005A070D" w:rsidRDefault="005A070D">
      <w:pPr>
        <w:pStyle w:val="1"/>
      </w:pPr>
      <w:bookmarkStart w:id="0" w:name="_Toc437343265"/>
      <w:r>
        <w:rPr>
          <w:rFonts w:hint="eastAsia"/>
        </w:rPr>
        <w:t>1</w:t>
      </w:r>
      <w:r>
        <w:rPr>
          <w:rFonts w:hint="eastAsia"/>
        </w:rPr>
        <w:t>．引言</w:t>
      </w:r>
      <w:bookmarkEnd w:id="0"/>
    </w:p>
    <w:p w14:paraId="3A302848" w14:textId="77777777" w:rsidR="005A070D" w:rsidRDefault="005A070D">
      <w:pPr>
        <w:pStyle w:val="2"/>
      </w:pPr>
      <w:bookmarkStart w:id="1" w:name="_Toc437343266"/>
      <w:r>
        <w:rPr>
          <w:rFonts w:hint="eastAsia"/>
        </w:rPr>
        <w:t>1.1</w:t>
      </w:r>
      <w:r>
        <w:rPr>
          <w:rFonts w:hint="eastAsia"/>
        </w:rPr>
        <w:t>编写目的</w:t>
      </w:r>
      <w:bookmarkEnd w:id="1"/>
    </w:p>
    <w:p w14:paraId="6486210E" w14:textId="77777777" w:rsidR="001B3C2D" w:rsidRPr="001B3C2D" w:rsidRDefault="001B3C2D" w:rsidP="001B3C2D">
      <w:pPr>
        <w:ind w:firstLineChars="200" w:firstLine="420"/>
      </w:pPr>
      <w:r w:rsidRPr="001B3C2D">
        <w:t>这款</w:t>
      </w:r>
      <w:r w:rsidRPr="001B3C2D">
        <w:t>app</w:t>
      </w:r>
      <w:r w:rsidRPr="001B3C2D">
        <w:t>的编写目的是为了让用户能够将自己喜欢的图片转换为梵高油画风格的艺术图片，以满足用户对个性化表现和优美艺术创作的需求。通过该</w:t>
      </w:r>
      <w:r w:rsidRPr="001B3C2D">
        <w:t>app</w:t>
      </w:r>
      <w:r w:rsidRPr="001B3C2D">
        <w:t>的使用，用户可以快速、简便地将自己拍摄或上传的图片进行风格转换，从而获得一幅梵高油画般的艺术作品，同时还可以对转换后的作品进行后期编辑和分享，增强用户使用</w:t>
      </w:r>
      <w:r w:rsidRPr="001B3C2D">
        <w:t>app</w:t>
      </w:r>
      <w:r w:rsidRPr="001B3C2D">
        <w:t>的体验感和趣味性。该</w:t>
      </w:r>
      <w:r w:rsidRPr="001B3C2D">
        <w:t>app</w:t>
      </w:r>
      <w:r w:rsidRPr="001B3C2D">
        <w:t>具有易用性、高效性和实用性，不仅可以提高用户的艺术鉴赏和审美能力，还可以促进用户之间的交流和互动。提供一种新颖、有趣的艺术风格转换方式</w:t>
      </w:r>
      <w:r w:rsidRPr="001B3C2D">
        <w:t xml:space="preserve"> </w:t>
      </w:r>
      <w:r w:rsidRPr="001B3C2D">
        <w:t>梵高油画风格独具特色，同时也是广大艺术爱好者所钟爱的。通过该</w:t>
      </w:r>
      <w:r w:rsidRPr="001B3C2D">
        <w:t>app</w:t>
      </w:r>
      <w:r w:rsidRPr="001B3C2D">
        <w:t>，用户可以方便地将自己喜欢的图片转换为梵高油画风格，从而拓展了用户的视野和审美范围。</w:t>
      </w:r>
    </w:p>
    <w:p w14:paraId="08AEFA32" w14:textId="77777777" w:rsidR="001B3C2D" w:rsidRPr="001B3C2D" w:rsidRDefault="001B3C2D" w:rsidP="001B3C2D">
      <w:pPr>
        <w:ind w:firstLineChars="200" w:firstLine="420"/>
      </w:pPr>
      <w:r>
        <w:rPr>
          <w:rFonts w:hint="eastAsia"/>
        </w:rPr>
        <w:t>其次</w:t>
      </w:r>
      <w:r w:rsidRPr="001B3C2D">
        <w:t>加强</w:t>
      </w:r>
      <w:r>
        <w:rPr>
          <w:rFonts w:hint="eastAsia"/>
        </w:rPr>
        <w:t>了</w:t>
      </w:r>
      <w:r w:rsidRPr="001B3C2D">
        <w:t>人工智能技术在艺术领域中的应用</w:t>
      </w:r>
      <w:r>
        <w:rPr>
          <w:rFonts w:hint="eastAsia"/>
        </w:rPr>
        <w:t>，</w:t>
      </w:r>
      <w:r w:rsidRPr="001B3C2D">
        <w:t>该</w:t>
      </w:r>
      <w:r w:rsidRPr="001B3C2D">
        <w:t>app</w:t>
      </w:r>
      <w:r w:rsidRPr="001B3C2D">
        <w:t>运用了人工智能技术实现图像处理和风格转换，从而为人工智能技术在艺术领域中的探索和应用提供了一个新的思路和方向。推广梵高艺术作品和文化</w:t>
      </w:r>
      <w:r>
        <w:rPr>
          <w:rFonts w:hint="eastAsia"/>
        </w:rPr>
        <w:t>，</w:t>
      </w:r>
      <w:r w:rsidRPr="001B3C2D">
        <w:t>梵高是世界著名的艺术家之一，其作品风格深受人们喜爱。通过该</w:t>
      </w:r>
      <w:r w:rsidRPr="001B3C2D">
        <w:t>app</w:t>
      </w:r>
      <w:r w:rsidRPr="001B3C2D">
        <w:t>，用户可以更好地了解梵高的艺术风格和创作理念，从而推广梵高艺术作品和文化。</w:t>
      </w:r>
      <w:r>
        <w:rPr>
          <w:rFonts w:hint="eastAsia"/>
        </w:rPr>
        <w:t>同时</w:t>
      </w:r>
      <w:r w:rsidRPr="001B3C2D">
        <w:t>满足用户个性化需求和提升用户体验</w:t>
      </w:r>
      <w:r>
        <w:rPr>
          <w:rFonts w:hint="eastAsia"/>
        </w:rPr>
        <w:t>，</w:t>
      </w:r>
      <w:r w:rsidRPr="001B3C2D">
        <w:t>艺术风格转换是当前最流行的图像处理技术之一，适用于各种场合和需求。用户可以将自己的照片、风景、动物等图片进行风格转换，从而获得一份艺术创作的乐趣和体验。该</w:t>
      </w:r>
      <w:r w:rsidRPr="001B3C2D">
        <w:t>app</w:t>
      </w:r>
      <w:r w:rsidRPr="001B3C2D">
        <w:t>可以帮助用户实现个性化表达，提升用户体验。</w:t>
      </w:r>
    </w:p>
    <w:p w14:paraId="3BC0F70D" w14:textId="77777777" w:rsidR="001B3C2D" w:rsidRPr="001B3C2D" w:rsidRDefault="001B3C2D" w:rsidP="001B3C2D">
      <w:pPr>
        <w:ind w:firstLine="420"/>
      </w:pPr>
      <w:r w:rsidRPr="001B3C2D">
        <w:t>综上所述，这款梵高油画风格转换</w:t>
      </w:r>
      <w:r w:rsidRPr="001B3C2D">
        <w:t>app</w:t>
      </w:r>
      <w:r w:rsidRPr="001B3C2D">
        <w:t>的编写目的是多方面的，旨在提供一种新颖、有趣、实用的艺术风格转换方式，同时促进人工智能技术在艺术领域中的应用和推广梵高艺术作品和文化。</w:t>
      </w:r>
    </w:p>
    <w:p w14:paraId="74D291F9" w14:textId="77777777" w:rsidR="001B3C2D" w:rsidRPr="001B3C2D" w:rsidRDefault="001B3C2D" w:rsidP="001B3C2D">
      <w:pPr>
        <w:ind w:firstLine="420"/>
      </w:pPr>
    </w:p>
    <w:p w14:paraId="4D36FF02" w14:textId="77777777" w:rsidR="005A070D" w:rsidRDefault="005A070D">
      <w:pPr>
        <w:pStyle w:val="2"/>
      </w:pPr>
      <w:bookmarkStart w:id="2" w:name="_Toc437343267"/>
      <w:r>
        <w:rPr>
          <w:rFonts w:hint="eastAsia"/>
        </w:rPr>
        <w:lastRenderedPageBreak/>
        <w:t>1.2</w:t>
      </w:r>
      <w:r>
        <w:rPr>
          <w:rFonts w:hint="eastAsia"/>
        </w:rPr>
        <w:t>项目背景</w:t>
      </w:r>
      <w:bookmarkEnd w:id="2"/>
    </w:p>
    <w:p w14:paraId="51E1CBD0" w14:textId="77777777" w:rsidR="005A070D" w:rsidRDefault="00DF7F64" w:rsidP="00DF7F64">
      <w:r w:rsidRPr="00DF7F64">
        <w:t>由个人或小型公司自主开发并上线，委托单位就是</w:t>
      </w:r>
      <w:r>
        <w:rPr>
          <w:rFonts w:hint="eastAsia"/>
        </w:rPr>
        <w:t>我们</w:t>
      </w:r>
      <w:r w:rsidRPr="00DF7F64">
        <w:t>开发方</w:t>
      </w:r>
      <w:r>
        <w:rPr>
          <w:rFonts w:hint="eastAsia"/>
        </w:rPr>
        <w:t>，</w:t>
      </w:r>
      <w:r w:rsidRPr="00DF7F64">
        <w:t>开发单位</w:t>
      </w:r>
      <w:r>
        <w:rPr>
          <w:rFonts w:hint="eastAsia"/>
        </w:rPr>
        <w:t>也</w:t>
      </w:r>
      <w:r w:rsidRPr="00DF7F64">
        <w:t>是</w:t>
      </w:r>
      <w:r>
        <w:rPr>
          <w:rFonts w:hint="eastAsia"/>
        </w:rPr>
        <w:t>我们</w:t>
      </w:r>
      <w:r w:rsidRPr="00DF7F64">
        <w:t>开发者自己。</w:t>
      </w:r>
      <w:r>
        <w:rPr>
          <w:rFonts w:hint="eastAsia"/>
        </w:rPr>
        <w:t>本</w:t>
      </w:r>
      <w:r w:rsidRPr="00DF7F64">
        <w:t>app</w:t>
      </w:r>
      <w:r w:rsidRPr="00DF7F64">
        <w:t>与其他系统的关系是：它可以独立运行，也可以与其他系统进行集成。顾名思义，该</w:t>
      </w:r>
      <w:r w:rsidRPr="00DF7F64">
        <w:t>app</w:t>
      </w:r>
      <w:r w:rsidRPr="00DF7F64">
        <w:t>是为了实现图片风格转换而开发的，它主要与图片相关的系统进行集成，比如相册管理软件、社交媒体平台等，这样用户就可以方便地将自己的照片转成梵高油画风格并分享到各大社交平台上。此外，该</w:t>
      </w:r>
      <w:r w:rsidRPr="00DF7F64">
        <w:t>app</w:t>
      </w:r>
      <w:r w:rsidRPr="00DF7F64">
        <w:t>也与云服</w:t>
      </w:r>
      <w:proofErr w:type="gramStart"/>
      <w:r w:rsidRPr="00DF7F64">
        <w:t>务</w:t>
      </w:r>
      <w:proofErr w:type="gramEnd"/>
      <w:r w:rsidRPr="00DF7F64">
        <w:t>系统进行集成，以实现数据存储和备份。</w:t>
      </w:r>
    </w:p>
    <w:p w14:paraId="5E54CD77" w14:textId="77777777" w:rsidR="00DF7F64" w:rsidRDefault="00DF7F64" w:rsidP="00DF7F64">
      <w:r>
        <w:rPr>
          <w:rFonts w:hint="eastAsia"/>
        </w:rPr>
        <w:t>项目背景：</w:t>
      </w:r>
    </w:p>
    <w:p w14:paraId="765B4570" w14:textId="77777777" w:rsidR="00DF7F64" w:rsidRPr="00DF7F64" w:rsidRDefault="00DF7F64" w:rsidP="00DF7F64">
      <w:pPr>
        <w:ind w:firstLine="360"/>
      </w:pPr>
      <w:r>
        <w:t>1</w:t>
      </w:r>
      <w:r>
        <w:rPr>
          <w:rFonts w:hint="eastAsia"/>
        </w:rPr>
        <w:t>、</w:t>
      </w:r>
      <w:r w:rsidRPr="00DF7F64">
        <w:t>图像处理技术的普及</w:t>
      </w:r>
      <w:r w:rsidRPr="00DF7F64">
        <w:t xml:space="preserve"> </w:t>
      </w:r>
      <w:r w:rsidRPr="00DF7F64">
        <w:t>随着科技的发展和普及，人们对于图像处理技术的要求越来越高。随之而来的是对于各种艺术风格转换的需求不断上升。因此，该</w:t>
      </w:r>
      <w:r w:rsidRPr="00DF7F64">
        <w:t>app</w:t>
      </w:r>
      <w:r w:rsidRPr="00DF7F64">
        <w:t>的开发就是为了满足人们对于艺术风格转换的需求。</w:t>
      </w:r>
    </w:p>
    <w:p w14:paraId="2683D984" w14:textId="77777777" w:rsidR="00DF7F64" w:rsidRPr="00DF7F64" w:rsidRDefault="00DF7F64" w:rsidP="00DF7F64">
      <w:pPr>
        <w:ind w:firstLine="360"/>
      </w:pPr>
      <w:r>
        <w:rPr>
          <w:rFonts w:hint="eastAsia"/>
        </w:rPr>
        <w:t>2</w:t>
      </w:r>
      <w:r>
        <w:rPr>
          <w:rFonts w:hint="eastAsia"/>
        </w:rPr>
        <w:t>、</w:t>
      </w:r>
      <w:r w:rsidRPr="00DF7F64">
        <w:t>梵高油画风格的广泛受欢迎</w:t>
      </w:r>
      <w:r w:rsidRPr="00DF7F64">
        <w:t xml:space="preserve"> </w:t>
      </w:r>
      <w:r w:rsidRPr="00DF7F64">
        <w:t>梵高是世界著名的艺术家之一，其作品风格深受人们喜爱。梵高油画风格独具特色，非常适合进行风格转换。因此，该</w:t>
      </w:r>
      <w:r w:rsidRPr="00DF7F64">
        <w:t>app</w:t>
      </w:r>
      <w:r w:rsidRPr="00DF7F64">
        <w:t>的开发就是为了让更多的用户能够感受到梵高油画风格的魅力。</w:t>
      </w:r>
    </w:p>
    <w:p w14:paraId="2B3C724C" w14:textId="77777777" w:rsidR="00DF7F64" w:rsidRPr="00DF7F64" w:rsidRDefault="00DF7F64" w:rsidP="00DF7F64">
      <w:pPr>
        <w:ind w:firstLine="360"/>
      </w:pPr>
      <w:r>
        <w:rPr>
          <w:rFonts w:hint="eastAsia"/>
        </w:rPr>
        <w:t>3</w:t>
      </w:r>
      <w:r>
        <w:rPr>
          <w:rFonts w:hint="eastAsia"/>
        </w:rPr>
        <w:t>、</w:t>
      </w:r>
      <w:r w:rsidRPr="00DF7F64">
        <w:t>科技公司强大的研发实力</w:t>
      </w:r>
      <w:r w:rsidRPr="00DF7F64">
        <w:t xml:space="preserve"> </w:t>
      </w:r>
      <w:r w:rsidRPr="00DF7F64">
        <w:t>该</w:t>
      </w:r>
      <w:r w:rsidRPr="00DF7F64">
        <w:t>app</w:t>
      </w:r>
      <w:r w:rsidRPr="00DF7F64">
        <w:t>的研发由一支经验丰富、技术实力强大的团队完成，拥有先进的人工智能技术和图像处理技术。该团队</w:t>
      </w:r>
      <w:proofErr w:type="gramStart"/>
      <w:r w:rsidRPr="00DF7F64">
        <w:t>秉承着</w:t>
      </w:r>
      <w:proofErr w:type="gramEnd"/>
      <w:r w:rsidRPr="00DF7F64">
        <w:t>专业、创新的理念，致力于将最新、最优秀的技术应用于各种领域的产品研发，以满足用户不断变化的需求。</w:t>
      </w:r>
    </w:p>
    <w:p w14:paraId="48F9A32D" w14:textId="77777777" w:rsidR="00DF7F64" w:rsidRPr="00DF7F64" w:rsidRDefault="00DF7F64" w:rsidP="00DF7F64">
      <w:pPr>
        <w:ind w:firstLine="360"/>
      </w:pPr>
      <w:r>
        <w:rPr>
          <w:rFonts w:hint="eastAsia"/>
        </w:rPr>
        <w:t>4</w:t>
      </w:r>
      <w:r>
        <w:rPr>
          <w:rFonts w:hint="eastAsia"/>
        </w:rPr>
        <w:t>、</w:t>
      </w:r>
      <w:r w:rsidRPr="00DF7F64">
        <w:t>产品市场前景广阔</w:t>
      </w:r>
      <w:r w:rsidRPr="00DF7F64">
        <w:t xml:space="preserve"> </w:t>
      </w:r>
      <w:r w:rsidRPr="00DF7F64">
        <w:t>艺术风格转换是目前最受欢迎的图像处理技术之一，市场前景非常广阔。该</w:t>
      </w:r>
      <w:r w:rsidRPr="00DF7F64">
        <w:t>app</w:t>
      </w:r>
      <w:r w:rsidRPr="00DF7F64">
        <w:t>的开发将有助于满足人们对艺术风格转换的需求，同时也能够为科技公司带来更多的商业机会和利益。</w:t>
      </w:r>
    </w:p>
    <w:p w14:paraId="2BF5DFD3" w14:textId="77777777" w:rsidR="00DF7F64" w:rsidRPr="00DF7F64" w:rsidRDefault="00DF7F64" w:rsidP="00DF7F64"/>
    <w:p w14:paraId="12985967" w14:textId="77777777" w:rsidR="005A070D" w:rsidRDefault="005A070D">
      <w:pPr>
        <w:pStyle w:val="2"/>
      </w:pPr>
      <w:bookmarkStart w:id="3" w:name="_Toc437343268"/>
      <w:r>
        <w:rPr>
          <w:rFonts w:hint="eastAsia"/>
        </w:rPr>
        <w:t>1.3</w:t>
      </w:r>
      <w:r>
        <w:rPr>
          <w:rFonts w:hint="eastAsia"/>
        </w:rPr>
        <w:t>定义</w:t>
      </w:r>
      <w:bookmarkEnd w:id="3"/>
    </w:p>
    <w:p w14:paraId="79AA7D49" w14:textId="77777777" w:rsidR="00DF7F64" w:rsidRDefault="00DF7F64" w:rsidP="00DF7F64">
      <w:r>
        <w:rPr>
          <w:rFonts w:hint="eastAsia"/>
        </w:rPr>
        <w:t>术语定义：</w:t>
      </w:r>
    </w:p>
    <w:p w14:paraId="1C95548E" w14:textId="77777777" w:rsidR="00DF7F64" w:rsidRPr="00DF7F64" w:rsidRDefault="00DF7F64" w:rsidP="00745E36">
      <w:pPr>
        <w:numPr>
          <w:ilvl w:val="0"/>
          <w:numId w:val="2"/>
        </w:numPr>
      </w:pPr>
      <w:r>
        <w:tab/>
      </w:r>
      <w:r w:rsidRPr="00DF7F64">
        <w:t>图像处理技术：指对数字图像进行各种操作，包括增强图像质量、调整色彩平衡、</w:t>
      </w:r>
      <w:proofErr w:type="gramStart"/>
      <w:r w:rsidRPr="00DF7F64">
        <w:t>去除噪点等</w:t>
      </w:r>
      <w:proofErr w:type="gramEnd"/>
      <w:r w:rsidRPr="00DF7F64">
        <w:t>。</w:t>
      </w:r>
    </w:p>
    <w:p w14:paraId="27D988F4" w14:textId="77777777" w:rsidR="00DF7F64" w:rsidRPr="00DF7F64" w:rsidRDefault="00DF7F64" w:rsidP="00745E36">
      <w:pPr>
        <w:numPr>
          <w:ilvl w:val="0"/>
          <w:numId w:val="2"/>
        </w:numPr>
      </w:pPr>
      <w:r w:rsidRPr="00DF7F64">
        <w:t>艺术风格转换：指将一张图片的风格转换成为另一种艺术风格，比如将一张普通照片转换成印象派画风或梵高油画风格。</w:t>
      </w:r>
    </w:p>
    <w:p w14:paraId="5F67C969" w14:textId="77777777" w:rsidR="00DF7F64" w:rsidRDefault="00DF7F64" w:rsidP="00745E36">
      <w:pPr>
        <w:numPr>
          <w:ilvl w:val="0"/>
          <w:numId w:val="2"/>
        </w:numPr>
      </w:pPr>
      <w:r w:rsidRPr="00DF7F64">
        <w:t>人工智能技术：指</w:t>
      </w:r>
      <w:proofErr w:type="gramStart"/>
      <w:r w:rsidRPr="00DF7F64">
        <w:t>利用计算机</w:t>
      </w:r>
      <w:proofErr w:type="gramEnd"/>
      <w:r w:rsidRPr="00DF7F64">
        <w:t>模拟人类智能的技术，比如图像识别、</w:t>
      </w:r>
      <w:proofErr w:type="gramStart"/>
      <w:r w:rsidRPr="00DF7F64">
        <w:t>自然语言</w:t>
      </w:r>
      <w:proofErr w:type="gramEnd"/>
      <w:r w:rsidRPr="00DF7F64">
        <w:t>处理等。</w:t>
      </w:r>
    </w:p>
    <w:p w14:paraId="2BA6BA01" w14:textId="77777777" w:rsidR="00DF7F64" w:rsidRDefault="00DF7F64" w:rsidP="00745E36">
      <w:pPr>
        <w:numPr>
          <w:ilvl w:val="0"/>
          <w:numId w:val="2"/>
        </w:numPr>
      </w:pPr>
      <w:r>
        <w:rPr>
          <w:rFonts w:hint="eastAsia"/>
        </w:rPr>
        <w:t>机器学习：指利用数据和算法让计算机系统不断优化自身性能，实现对数据的分类、聚类等操作。</w:t>
      </w:r>
    </w:p>
    <w:p w14:paraId="363A91AE" w14:textId="77777777" w:rsidR="00DF7F64" w:rsidRDefault="00DF7F64" w:rsidP="00745E36">
      <w:pPr>
        <w:numPr>
          <w:ilvl w:val="0"/>
          <w:numId w:val="2"/>
        </w:numPr>
      </w:pPr>
      <w:r>
        <w:rPr>
          <w:rFonts w:hint="eastAsia"/>
        </w:rPr>
        <w:t>深度学习：是机器学习的一种技术，通常是</w:t>
      </w:r>
      <w:proofErr w:type="gramStart"/>
      <w:r>
        <w:rPr>
          <w:rFonts w:hint="eastAsia"/>
        </w:rPr>
        <w:t>基于神经网络结构</w:t>
      </w:r>
      <w:proofErr w:type="gramEnd"/>
      <w:r>
        <w:rPr>
          <w:rFonts w:hint="eastAsia"/>
        </w:rPr>
        <w:t>实现的，可以处理海量数据并实现复杂的模式识别问题。</w:t>
      </w:r>
    </w:p>
    <w:p w14:paraId="7FF38777" w14:textId="77777777" w:rsidR="00DF7F64" w:rsidRDefault="00DF7F64" w:rsidP="00745E36">
      <w:pPr>
        <w:numPr>
          <w:ilvl w:val="0"/>
          <w:numId w:val="2"/>
        </w:numPr>
      </w:pPr>
      <w:proofErr w:type="gramStart"/>
      <w:r>
        <w:rPr>
          <w:rFonts w:hint="eastAsia"/>
        </w:rPr>
        <w:t>神经网络</w:t>
      </w:r>
      <w:proofErr w:type="gramEnd"/>
      <w:r>
        <w:rPr>
          <w:rFonts w:hint="eastAsia"/>
        </w:rPr>
        <w:t>：是模仿人脑神经</w:t>
      </w:r>
      <w:proofErr w:type="gramStart"/>
      <w:r>
        <w:rPr>
          <w:rFonts w:hint="eastAsia"/>
        </w:rPr>
        <w:t>元网络</w:t>
      </w:r>
      <w:proofErr w:type="gramEnd"/>
      <w:r>
        <w:rPr>
          <w:rFonts w:hint="eastAsia"/>
        </w:rPr>
        <w:t>构建的计算模型，用于实现机器学习和深度学习。</w:t>
      </w:r>
    </w:p>
    <w:p w14:paraId="3CA0D678" w14:textId="77777777" w:rsidR="00DF7F64" w:rsidRDefault="00DF7F64" w:rsidP="00745E36">
      <w:pPr>
        <w:numPr>
          <w:ilvl w:val="0"/>
          <w:numId w:val="2"/>
        </w:numPr>
      </w:pPr>
      <w:proofErr w:type="gramStart"/>
      <w:r>
        <w:rPr>
          <w:rFonts w:hint="eastAsia"/>
        </w:rPr>
        <w:t>卷积神经网络</w:t>
      </w:r>
      <w:proofErr w:type="gramEnd"/>
      <w:r>
        <w:rPr>
          <w:rFonts w:hint="eastAsia"/>
        </w:rPr>
        <w:t>：是一种特殊类型</w:t>
      </w:r>
      <w:proofErr w:type="gramStart"/>
      <w:r>
        <w:rPr>
          <w:rFonts w:hint="eastAsia"/>
        </w:rPr>
        <w:t>的神经网络</w:t>
      </w:r>
      <w:proofErr w:type="gramEnd"/>
      <w:r>
        <w:rPr>
          <w:rFonts w:hint="eastAsia"/>
        </w:rPr>
        <w:t>，适合处理图像等卷积结构数据，常用于图像识别、图像分类等任务。</w:t>
      </w:r>
    </w:p>
    <w:p w14:paraId="0150855A" w14:textId="77777777" w:rsidR="00DF7F64" w:rsidRDefault="00DF7F64" w:rsidP="00745E36">
      <w:pPr>
        <w:numPr>
          <w:ilvl w:val="0"/>
          <w:numId w:val="2"/>
        </w:numPr>
      </w:pPr>
      <w:r>
        <w:rPr>
          <w:rFonts w:hint="eastAsia"/>
        </w:rPr>
        <w:t>GPT</w:t>
      </w:r>
      <w:r>
        <w:rPr>
          <w:rFonts w:hint="eastAsia"/>
        </w:rPr>
        <w:t>：</w:t>
      </w:r>
      <w:r>
        <w:rPr>
          <w:rFonts w:hint="eastAsia"/>
        </w:rPr>
        <w:t>GPT</w:t>
      </w:r>
      <w:r>
        <w:rPr>
          <w:rFonts w:hint="eastAsia"/>
        </w:rPr>
        <w:t>（</w:t>
      </w:r>
      <w:r>
        <w:rPr>
          <w:rFonts w:hint="eastAsia"/>
        </w:rPr>
        <w:t>Generative Pretrained Transformer</w:t>
      </w:r>
      <w:r>
        <w:rPr>
          <w:rFonts w:hint="eastAsia"/>
        </w:rPr>
        <w:t>）是</w:t>
      </w:r>
      <w:proofErr w:type="gramStart"/>
      <w:r>
        <w:rPr>
          <w:rFonts w:hint="eastAsia"/>
        </w:rPr>
        <w:t>英伟达</w:t>
      </w:r>
      <w:proofErr w:type="gramEnd"/>
      <w:r>
        <w:rPr>
          <w:rFonts w:hint="eastAsia"/>
        </w:rPr>
        <w:t>公司开发的一种</w:t>
      </w:r>
      <w:proofErr w:type="gramStart"/>
      <w:r>
        <w:rPr>
          <w:rFonts w:hint="eastAsia"/>
        </w:rPr>
        <w:t>自然语言</w:t>
      </w:r>
      <w:proofErr w:type="gramEnd"/>
      <w:r>
        <w:rPr>
          <w:rFonts w:hint="eastAsia"/>
        </w:rPr>
        <w:t>处理模型，主要是处理文本数据的生成和分类。</w:t>
      </w:r>
    </w:p>
    <w:p w14:paraId="09187350" w14:textId="77777777" w:rsidR="00DF7F64" w:rsidRDefault="00DF7F64" w:rsidP="00745E36">
      <w:pPr>
        <w:numPr>
          <w:ilvl w:val="0"/>
          <w:numId w:val="2"/>
        </w:numPr>
      </w:pPr>
      <w:r>
        <w:rPr>
          <w:rFonts w:hint="eastAsia"/>
        </w:rPr>
        <w:t>数据挖掘：是从大规模的数据集中发现隐藏在其中的模式和规律的过程。</w:t>
      </w:r>
    </w:p>
    <w:p w14:paraId="0A0C7E96" w14:textId="77777777" w:rsidR="00DF7F64" w:rsidRDefault="00DF7F64" w:rsidP="00745E36">
      <w:pPr>
        <w:numPr>
          <w:ilvl w:val="0"/>
          <w:numId w:val="2"/>
        </w:numPr>
      </w:pPr>
      <w:r>
        <w:rPr>
          <w:rFonts w:hint="eastAsia"/>
        </w:rPr>
        <w:t>数据分析：是对数据进行收集、处理、识别、整理、关联并提供结论的全过程。</w:t>
      </w:r>
    </w:p>
    <w:p w14:paraId="1C60FA27" w14:textId="77777777" w:rsidR="00DF7F64" w:rsidRDefault="00DF7F64" w:rsidP="00745E36">
      <w:pPr>
        <w:numPr>
          <w:ilvl w:val="0"/>
          <w:numId w:val="2"/>
        </w:numPr>
      </w:pPr>
      <w:r>
        <w:rPr>
          <w:rFonts w:hint="eastAsia"/>
        </w:rPr>
        <w:t>人脸识别：是一种生物识别技术，用于识别和验证人脸的唯一特征。</w:t>
      </w:r>
    </w:p>
    <w:p w14:paraId="4F696818" w14:textId="77777777" w:rsidR="00DF7F64" w:rsidRDefault="00DF7F64" w:rsidP="00745E36">
      <w:pPr>
        <w:numPr>
          <w:ilvl w:val="0"/>
          <w:numId w:val="2"/>
        </w:numPr>
      </w:pPr>
      <w:proofErr w:type="gramStart"/>
      <w:r>
        <w:rPr>
          <w:rFonts w:hint="eastAsia"/>
        </w:rPr>
        <w:lastRenderedPageBreak/>
        <w:t>自然语言</w:t>
      </w:r>
      <w:proofErr w:type="gramEnd"/>
      <w:r>
        <w:rPr>
          <w:rFonts w:hint="eastAsia"/>
        </w:rPr>
        <w:t>生成：是指利用机器学习或深度学习等技术让计算机系统自动生成符合人类语言习惯的文本。</w:t>
      </w:r>
    </w:p>
    <w:p w14:paraId="19CB5293" w14:textId="77777777" w:rsidR="00DF7F64" w:rsidRDefault="00DF7F64" w:rsidP="00745E36">
      <w:pPr>
        <w:numPr>
          <w:ilvl w:val="0"/>
          <w:numId w:val="2"/>
        </w:numPr>
      </w:pPr>
      <w:proofErr w:type="gramStart"/>
      <w:r>
        <w:rPr>
          <w:rFonts w:hint="eastAsia"/>
        </w:rPr>
        <w:t>自然语言</w:t>
      </w:r>
      <w:proofErr w:type="gramEnd"/>
      <w:r>
        <w:rPr>
          <w:rFonts w:hint="eastAsia"/>
        </w:rPr>
        <w:t>理解：是指将自然语言转化为可计算的形式，便于机器进行处理和理解。</w:t>
      </w:r>
    </w:p>
    <w:p w14:paraId="282B9823" w14:textId="77777777" w:rsidR="00DF7F64" w:rsidRDefault="00DF7F64" w:rsidP="00745E36">
      <w:pPr>
        <w:numPr>
          <w:ilvl w:val="0"/>
          <w:numId w:val="2"/>
        </w:numPr>
      </w:pPr>
      <w:r>
        <w:rPr>
          <w:rFonts w:hint="eastAsia"/>
        </w:rPr>
        <w:t>增强学习：是机器学习的一种技术，可以让机器通过与环境的交互不断优化自身策略。</w:t>
      </w:r>
    </w:p>
    <w:p w14:paraId="2B783C2D" w14:textId="77777777" w:rsidR="00DF7F64" w:rsidRDefault="00DF7F64" w:rsidP="00DF7F64">
      <w:pPr>
        <w:ind w:left="360"/>
      </w:pPr>
      <w:r>
        <w:rPr>
          <w:rFonts w:hint="eastAsia"/>
        </w:rPr>
        <w:t>缩写词原文：</w:t>
      </w:r>
    </w:p>
    <w:p w14:paraId="3EA94C6F" w14:textId="77777777" w:rsidR="00DF7F64" w:rsidRDefault="00DF7F64" w:rsidP="00745E36">
      <w:pPr>
        <w:pStyle w:val="a9"/>
        <w:numPr>
          <w:ilvl w:val="0"/>
          <w:numId w:val="3"/>
        </w:numPr>
        <w:ind w:firstLineChars="0"/>
      </w:pPr>
      <w:r>
        <w:rPr>
          <w:rFonts w:hint="eastAsia"/>
        </w:rPr>
        <w:t>DM</w:t>
      </w:r>
      <w:r>
        <w:rPr>
          <w:rFonts w:hint="eastAsia"/>
        </w:rPr>
        <w:t>：</w:t>
      </w:r>
      <w:r>
        <w:rPr>
          <w:rFonts w:hint="eastAsia"/>
        </w:rPr>
        <w:t>Data Mining</w:t>
      </w:r>
      <w:r>
        <w:rPr>
          <w:rFonts w:hint="eastAsia"/>
        </w:rPr>
        <w:t>，数据挖掘</w:t>
      </w:r>
    </w:p>
    <w:p w14:paraId="7FE6201A" w14:textId="77777777" w:rsidR="00DF7F64" w:rsidRDefault="00DF7F64" w:rsidP="00745E36">
      <w:pPr>
        <w:pStyle w:val="a9"/>
        <w:numPr>
          <w:ilvl w:val="0"/>
          <w:numId w:val="3"/>
        </w:numPr>
        <w:ind w:firstLineChars="0"/>
      </w:pPr>
      <w:r>
        <w:rPr>
          <w:rFonts w:hint="eastAsia"/>
        </w:rPr>
        <w:t>FR</w:t>
      </w:r>
      <w:r>
        <w:rPr>
          <w:rFonts w:hint="eastAsia"/>
        </w:rPr>
        <w:t>：</w:t>
      </w:r>
      <w:r>
        <w:rPr>
          <w:rFonts w:hint="eastAsia"/>
        </w:rPr>
        <w:t>Face Recognition</w:t>
      </w:r>
      <w:r>
        <w:rPr>
          <w:rFonts w:hint="eastAsia"/>
        </w:rPr>
        <w:t>，人脸识别</w:t>
      </w:r>
    </w:p>
    <w:p w14:paraId="3A6A8739" w14:textId="77777777" w:rsidR="00DF7F64" w:rsidRDefault="00DF7F64" w:rsidP="00745E36">
      <w:pPr>
        <w:pStyle w:val="a9"/>
        <w:numPr>
          <w:ilvl w:val="0"/>
          <w:numId w:val="3"/>
        </w:numPr>
        <w:ind w:firstLineChars="0"/>
      </w:pPr>
      <w:r>
        <w:rPr>
          <w:rFonts w:hint="eastAsia"/>
        </w:rPr>
        <w:t>TC</w:t>
      </w:r>
      <w:r>
        <w:rPr>
          <w:rFonts w:hint="eastAsia"/>
        </w:rPr>
        <w:t>：</w:t>
      </w:r>
      <w:r>
        <w:rPr>
          <w:rFonts w:hint="eastAsia"/>
        </w:rPr>
        <w:t>Text Classification</w:t>
      </w:r>
      <w:r>
        <w:rPr>
          <w:rFonts w:hint="eastAsia"/>
        </w:rPr>
        <w:t>，文本分类</w:t>
      </w:r>
    </w:p>
    <w:p w14:paraId="23D26043" w14:textId="77777777" w:rsidR="00DF7F64" w:rsidRDefault="00DF7F64" w:rsidP="00745E36">
      <w:pPr>
        <w:pStyle w:val="a9"/>
        <w:numPr>
          <w:ilvl w:val="0"/>
          <w:numId w:val="3"/>
        </w:numPr>
        <w:ind w:firstLineChars="0"/>
      </w:pPr>
      <w:r>
        <w:rPr>
          <w:rFonts w:hint="eastAsia"/>
        </w:rPr>
        <w:t>NLP</w:t>
      </w:r>
      <w:r>
        <w:rPr>
          <w:rFonts w:hint="eastAsia"/>
        </w:rPr>
        <w:t>：</w:t>
      </w:r>
      <w:r>
        <w:rPr>
          <w:rFonts w:hint="eastAsia"/>
        </w:rPr>
        <w:t>Natural Language Processing</w:t>
      </w:r>
      <w:r>
        <w:rPr>
          <w:rFonts w:hint="eastAsia"/>
        </w:rPr>
        <w:t>，</w:t>
      </w:r>
      <w:proofErr w:type="gramStart"/>
      <w:r>
        <w:rPr>
          <w:rFonts w:hint="eastAsia"/>
        </w:rPr>
        <w:t>自然语言</w:t>
      </w:r>
      <w:proofErr w:type="gramEnd"/>
      <w:r>
        <w:rPr>
          <w:rFonts w:hint="eastAsia"/>
        </w:rPr>
        <w:t>处理</w:t>
      </w:r>
    </w:p>
    <w:p w14:paraId="58C3B9EA" w14:textId="77777777" w:rsidR="00DF7F64" w:rsidRDefault="00DF7F64" w:rsidP="00745E36">
      <w:pPr>
        <w:pStyle w:val="a9"/>
        <w:numPr>
          <w:ilvl w:val="0"/>
          <w:numId w:val="3"/>
        </w:numPr>
        <w:ind w:firstLineChars="0"/>
      </w:pPr>
      <w:r>
        <w:rPr>
          <w:rFonts w:hint="eastAsia"/>
        </w:rPr>
        <w:t>NLU</w:t>
      </w:r>
      <w:r>
        <w:rPr>
          <w:rFonts w:hint="eastAsia"/>
        </w:rPr>
        <w:t>：</w:t>
      </w:r>
      <w:r>
        <w:rPr>
          <w:rFonts w:hint="eastAsia"/>
        </w:rPr>
        <w:t>Natural Language Understanding</w:t>
      </w:r>
      <w:r>
        <w:rPr>
          <w:rFonts w:hint="eastAsia"/>
        </w:rPr>
        <w:t>，</w:t>
      </w:r>
      <w:proofErr w:type="gramStart"/>
      <w:r>
        <w:rPr>
          <w:rFonts w:hint="eastAsia"/>
        </w:rPr>
        <w:t>自然语言</w:t>
      </w:r>
      <w:proofErr w:type="gramEnd"/>
      <w:r>
        <w:rPr>
          <w:rFonts w:hint="eastAsia"/>
        </w:rPr>
        <w:t>理解</w:t>
      </w:r>
    </w:p>
    <w:p w14:paraId="67C01C19" w14:textId="77777777" w:rsidR="00DF7F64" w:rsidRDefault="00DF7F64" w:rsidP="00745E36">
      <w:pPr>
        <w:pStyle w:val="a9"/>
        <w:numPr>
          <w:ilvl w:val="0"/>
          <w:numId w:val="3"/>
        </w:numPr>
        <w:ind w:firstLineChars="0"/>
      </w:pPr>
      <w:r>
        <w:rPr>
          <w:rFonts w:hint="eastAsia"/>
        </w:rPr>
        <w:t>NLG</w:t>
      </w:r>
      <w:r>
        <w:rPr>
          <w:rFonts w:hint="eastAsia"/>
        </w:rPr>
        <w:t>：</w:t>
      </w:r>
      <w:r>
        <w:rPr>
          <w:rFonts w:hint="eastAsia"/>
        </w:rPr>
        <w:t>Natural Language Generation</w:t>
      </w:r>
      <w:r>
        <w:rPr>
          <w:rFonts w:hint="eastAsia"/>
        </w:rPr>
        <w:t>，</w:t>
      </w:r>
      <w:proofErr w:type="gramStart"/>
      <w:r>
        <w:rPr>
          <w:rFonts w:hint="eastAsia"/>
        </w:rPr>
        <w:t>自然语言</w:t>
      </w:r>
      <w:proofErr w:type="gramEnd"/>
      <w:r>
        <w:rPr>
          <w:rFonts w:hint="eastAsia"/>
        </w:rPr>
        <w:t>生成</w:t>
      </w:r>
    </w:p>
    <w:p w14:paraId="5002DFF8" w14:textId="77777777" w:rsidR="00DF7F64" w:rsidRDefault="00DF7F64" w:rsidP="00745E36">
      <w:pPr>
        <w:pStyle w:val="a9"/>
        <w:numPr>
          <w:ilvl w:val="0"/>
          <w:numId w:val="3"/>
        </w:numPr>
        <w:ind w:firstLineChars="0"/>
      </w:pPr>
      <w:r>
        <w:rPr>
          <w:rFonts w:hint="eastAsia"/>
        </w:rPr>
        <w:t>RL</w:t>
      </w:r>
      <w:r>
        <w:rPr>
          <w:rFonts w:hint="eastAsia"/>
        </w:rPr>
        <w:t>：</w:t>
      </w:r>
      <w:r>
        <w:rPr>
          <w:rFonts w:hint="eastAsia"/>
        </w:rPr>
        <w:t>Reinforcement Learning</w:t>
      </w:r>
      <w:r>
        <w:rPr>
          <w:rFonts w:hint="eastAsia"/>
        </w:rPr>
        <w:t>，增强学习</w:t>
      </w:r>
    </w:p>
    <w:p w14:paraId="195714B9" w14:textId="77777777" w:rsidR="00DF7F64" w:rsidRDefault="00DF7F64" w:rsidP="00745E36">
      <w:pPr>
        <w:pStyle w:val="a9"/>
        <w:numPr>
          <w:ilvl w:val="0"/>
          <w:numId w:val="3"/>
        </w:numPr>
        <w:ind w:firstLineChars="0"/>
      </w:pPr>
      <w:r>
        <w:rPr>
          <w:rFonts w:hint="eastAsia"/>
        </w:rPr>
        <w:t>DM</w:t>
      </w:r>
      <w:r>
        <w:rPr>
          <w:rFonts w:hint="eastAsia"/>
        </w:rPr>
        <w:t>：</w:t>
      </w:r>
      <w:r>
        <w:rPr>
          <w:rFonts w:hint="eastAsia"/>
        </w:rPr>
        <w:t>Data Mining</w:t>
      </w:r>
      <w:r>
        <w:rPr>
          <w:rFonts w:hint="eastAsia"/>
        </w:rPr>
        <w:t>，数据挖掘</w:t>
      </w:r>
    </w:p>
    <w:p w14:paraId="3CC2B8B3" w14:textId="77777777" w:rsidR="00DF7F64" w:rsidRDefault="00DF7F64" w:rsidP="00745E36">
      <w:pPr>
        <w:pStyle w:val="a9"/>
        <w:numPr>
          <w:ilvl w:val="0"/>
          <w:numId w:val="3"/>
        </w:numPr>
        <w:ind w:firstLineChars="0"/>
      </w:pPr>
      <w:r>
        <w:rPr>
          <w:rFonts w:hint="eastAsia"/>
        </w:rPr>
        <w:t>DBMS</w:t>
      </w:r>
      <w:r>
        <w:rPr>
          <w:rFonts w:hint="eastAsia"/>
        </w:rPr>
        <w:t>：</w:t>
      </w:r>
      <w:r>
        <w:rPr>
          <w:rFonts w:hint="eastAsia"/>
        </w:rPr>
        <w:t>Database Management System</w:t>
      </w:r>
      <w:r>
        <w:rPr>
          <w:rFonts w:hint="eastAsia"/>
        </w:rPr>
        <w:t>，</w:t>
      </w:r>
      <w:proofErr w:type="gramStart"/>
      <w:r>
        <w:rPr>
          <w:rFonts w:hint="eastAsia"/>
        </w:rPr>
        <w:t>数据库管</w:t>
      </w:r>
      <w:proofErr w:type="gramEnd"/>
      <w:r>
        <w:rPr>
          <w:rFonts w:hint="eastAsia"/>
        </w:rPr>
        <w:t>理系统</w:t>
      </w:r>
    </w:p>
    <w:p w14:paraId="15348D69" w14:textId="77777777" w:rsidR="00DF7F64" w:rsidRDefault="00DF7F64" w:rsidP="00745E36">
      <w:pPr>
        <w:pStyle w:val="a9"/>
        <w:numPr>
          <w:ilvl w:val="0"/>
          <w:numId w:val="3"/>
        </w:numPr>
        <w:ind w:firstLineChars="0"/>
      </w:pPr>
      <w:r>
        <w:rPr>
          <w:rFonts w:hint="eastAsia"/>
        </w:rPr>
        <w:t>FR</w:t>
      </w:r>
      <w:r>
        <w:rPr>
          <w:rFonts w:hint="eastAsia"/>
        </w:rPr>
        <w:t>：</w:t>
      </w:r>
      <w:r>
        <w:rPr>
          <w:rFonts w:hint="eastAsia"/>
        </w:rPr>
        <w:t>Face Recognition</w:t>
      </w:r>
      <w:r>
        <w:rPr>
          <w:rFonts w:hint="eastAsia"/>
        </w:rPr>
        <w:t>，人脸识别</w:t>
      </w:r>
    </w:p>
    <w:p w14:paraId="1C21BB94" w14:textId="77777777" w:rsidR="00DF7F64" w:rsidRDefault="00DF7F64" w:rsidP="00745E36">
      <w:pPr>
        <w:pStyle w:val="a9"/>
        <w:numPr>
          <w:ilvl w:val="0"/>
          <w:numId w:val="3"/>
        </w:numPr>
        <w:ind w:firstLineChars="0"/>
      </w:pPr>
      <w:r>
        <w:rPr>
          <w:rFonts w:hint="eastAsia"/>
        </w:rPr>
        <w:t>TC</w:t>
      </w:r>
      <w:r>
        <w:rPr>
          <w:rFonts w:hint="eastAsia"/>
        </w:rPr>
        <w:t>：</w:t>
      </w:r>
      <w:r>
        <w:rPr>
          <w:rFonts w:hint="eastAsia"/>
        </w:rPr>
        <w:t>Text Classification</w:t>
      </w:r>
      <w:r>
        <w:rPr>
          <w:rFonts w:hint="eastAsia"/>
        </w:rPr>
        <w:t>，文本分类</w:t>
      </w:r>
    </w:p>
    <w:p w14:paraId="5525ECB7" w14:textId="77777777" w:rsidR="00DF7F64" w:rsidRDefault="00DF7F64" w:rsidP="00745E36">
      <w:pPr>
        <w:pStyle w:val="a9"/>
        <w:numPr>
          <w:ilvl w:val="0"/>
          <w:numId w:val="3"/>
        </w:numPr>
        <w:ind w:firstLineChars="0"/>
      </w:pPr>
      <w:r>
        <w:rPr>
          <w:rFonts w:hint="eastAsia"/>
        </w:rPr>
        <w:t>NLP</w:t>
      </w:r>
      <w:r>
        <w:rPr>
          <w:rFonts w:hint="eastAsia"/>
        </w:rPr>
        <w:t>：</w:t>
      </w:r>
      <w:r>
        <w:rPr>
          <w:rFonts w:hint="eastAsia"/>
        </w:rPr>
        <w:t>Natural Language Processing</w:t>
      </w:r>
      <w:r>
        <w:rPr>
          <w:rFonts w:hint="eastAsia"/>
        </w:rPr>
        <w:t>，</w:t>
      </w:r>
      <w:proofErr w:type="gramStart"/>
      <w:r>
        <w:rPr>
          <w:rFonts w:hint="eastAsia"/>
        </w:rPr>
        <w:t>自然语言</w:t>
      </w:r>
      <w:proofErr w:type="gramEnd"/>
      <w:r>
        <w:rPr>
          <w:rFonts w:hint="eastAsia"/>
        </w:rPr>
        <w:t>处理</w:t>
      </w:r>
    </w:p>
    <w:p w14:paraId="2AF6FB0E" w14:textId="77777777" w:rsidR="00DF7F64" w:rsidRDefault="00DF7F64" w:rsidP="00745E36">
      <w:pPr>
        <w:pStyle w:val="a9"/>
        <w:numPr>
          <w:ilvl w:val="0"/>
          <w:numId w:val="3"/>
        </w:numPr>
        <w:ind w:firstLineChars="0"/>
      </w:pPr>
      <w:r>
        <w:rPr>
          <w:rFonts w:hint="eastAsia"/>
        </w:rPr>
        <w:t>NLU</w:t>
      </w:r>
      <w:r>
        <w:rPr>
          <w:rFonts w:hint="eastAsia"/>
        </w:rPr>
        <w:t>：</w:t>
      </w:r>
      <w:r>
        <w:rPr>
          <w:rFonts w:hint="eastAsia"/>
        </w:rPr>
        <w:t>Natural Language Understanding</w:t>
      </w:r>
      <w:r>
        <w:rPr>
          <w:rFonts w:hint="eastAsia"/>
        </w:rPr>
        <w:t>，</w:t>
      </w:r>
      <w:proofErr w:type="gramStart"/>
      <w:r>
        <w:rPr>
          <w:rFonts w:hint="eastAsia"/>
        </w:rPr>
        <w:t>自然语言</w:t>
      </w:r>
      <w:proofErr w:type="gramEnd"/>
      <w:r>
        <w:rPr>
          <w:rFonts w:hint="eastAsia"/>
        </w:rPr>
        <w:t>理解</w:t>
      </w:r>
    </w:p>
    <w:p w14:paraId="600A0201" w14:textId="77777777" w:rsidR="00DF7F64" w:rsidRDefault="00DF7F64" w:rsidP="00745E36">
      <w:pPr>
        <w:pStyle w:val="a9"/>
        <w:numPr>
          <w:ilvl w:val="0"/>
          <w:numId w:val="3"/>
        </w:numPr>
        <w:ind w:firstLineChars="0"/>
      </w:pPr>
      <w:r>
        <w:rPr>
          <w:rFonts w:hint="eastAsia"/>
        </w:rPr>
        <w:t>NLG</w:t>
      </w:r>
      <w:r>
        <w:rPr>
          <w:rFonts w:hint="eastAsia"/>
        </w:rPr>
        <w:t>：</w:t>
      </w:r>
      <w:r>
        <w:rPr>
          <w:rFonts w:hint="eastAsia"/>
        </w:rPr>
        <w:t>Natural Language Generation</w:t>
      </w:r>
      <w:r>
        <w:rPr>
          <w:rFonts w:hint="eastAsia"/>
        </w:rPr>
        <w:t>，</w:t>
      </w:r>
      <w:proofErr w:type="gramStart"/>
      <w:r>
        <w:rPr>
          <w:rFonts w:hint="eastAsia"/>
        </w:rPr>
        <w:t>自然语言</w:t>
      </w:r>
      <w:proofErr w:type="gramEnd"/>
      <w:r>
        <w:rPr>
          <w:rFonts w:hint="eastAsia"/>
        </w:rPr>
        <w:t>生成</w:t>
      </w:r>
    </w:p>
    <w:p w14:paraId="7AFBC9DC" w14:textId="77777777" w:rsidR="00DF7F64" w:rsidRPr="00DF7F64" w:rsidRDefault="00DF7F64" w:rsidP="00745E36">
      <w:pPr>
        <w:pStyle w:val="a9"/>
        <w:numPr>
          <w:ilvl w:val="0"/>
          <w:numId w:val="3"/>
        </w:numPr>
        <w:ind w:firstLineChars="0"/>
      </w:pPr>
      <w:r>
        <w:rPr>
          <w:rFonts w:hint="eastAsia"/>
        </w:rPr>
        <w:t>RL</w:t>
      </w:r>
      <w:r>
        <w:rPr>
          <w:rFonts w:hint="eastAsia"/>
        </w:rPr>
        <w:t>：</w:t>
      </w:r>
      <w:r>
        <w:rPr>
          <w:rFonts w:hint="eastAsia"/>
        </w:rPr>
        <w:t>Reinforcement Learning</w:t>
      </w:r>
      <w:r>
        <w:rPr>
          <w:rFonts w:hint="eastAsia"/>
        </w:rPr>
        <w:t>，增强学习</w:t>
      </w:r>
    </w:p>
    <w:p w14:paraId="287BF389" w14:textId="77777777" w:rsidR="00DF7F64" w:rsidRPr="00DF7F64" w:rsidRDefault="00DF7F64" w:rsidP="00DF7F64"/>
    <w:p w14:paraId="363A96ED" w14:textId="77777777" w:rsidR="005A070D" w:rsidRDefault="005A070D">
      <w:pPr>
        <w:pStyle w:val="2"/>
      </w:pPr>
      <w:bookmarkStart w:id="4" w:name="_Toc437343269"/>
      <w:r>
        <w:rPr>
          <w:rFonts w:hint="eastAsia"/>
        </w:rPr>
        <w:t>1.4</w:t>
      </w:r>
      <w:r>
        <w:rPr>
          <w:rFonts w:hint="eastAsia"/>
        </w:rPr>
        <w:t>参考资料</w:t>
      </w:r>
      <w:bookmarkEnd w:id="4"/>
    </w:p>
    <w:p w14:paraId="00BCD8DE" w14:textId="77777777" w:rsidR="005A070D" w:rsidRDefault="005A070D">
      <w:proofErr w:type="gramStart"/>
      <w:r>
        <w:rPr>
          <w:rFonts w:hint="eastAsia"/>
        </w:rPr>
        <w:t>【</w:t>
      </w:r>
      <w:proofErr w:type="gramEnd"/>
      <w:r>
        <w:rPr>
          <w:rFonts w:hint="eastAsia"/>
        </w:rPr>
        <w:t>列出有关资料的作者、标题、编号、发表日期、出版单位或资料来源，可包括：</w:t>
      </w:r>
      <w:r>
        <w:rPr>
          <w:rFonts w:hint="eastAsia"/>
        </w:rPr>
        <w:t xml:space="preserve"> </w:t>
      </w:r>
    </w:p>
    <w:p w14:paraId="67D87D29" w14:textId="77777777" w:rsidR="005A070D" w:rsidRDefault="005A070D" w:rsidP="00745E36">
      <w:pPr>
        <w:numPr>
          <w:ilvl w:val="0"/>
          <w:numId w:val="1"/>
        </w:numPr>
      </w:pPr>
      <w:r>
        <w:rPr>
          <w:rFonts w:hint="eastAsia"/>
        </w:rPr>
        <w:t>项目经核准</w:t>
      </w:r>
      <w:proofErr w:type="gramStart"/>
      <w:r>
        <w:rPr>
          <w:rFonts w:hint="eastAsia"/>
        </w:rPr>
        <w:t>的计划任务</w:t>
      </w:r>
      <w:proofErr w:type="gramEnd"/>
      <w:r>
        <w:rPr>
          <w:rFonts w:hint="eastAsia"/>
        </w:rPr>
        <w:t>书、合同或上级机关的批文；</w:t>
      </w:r>
    </w:p>
    <w:p w14:paraId="774676CB" w14:textId="77777777" w:rsidR="005A070D" w:rsidRDefault="005A070D" w:rsidP="00745E36">
      <w:pPr>
        <w:numPr>
          <w:ilvl w:val="0"/>
          <w:numId w:val="1"/>
        </w:numPr>
      </w:pPr>
      <w:r>
        <w:rPr>
          <w:rFonts w:hint="eastAsia"/>
        </w:rPr>
        <w:t>项目开发计划；</w:t>
      </w:r>
    </w:p>
    <w:p w14:paraId="65483A70" w14:textId="77777777" w:rsidR="005A070D" w:rsidRDefault="005A070D" w:rsidP="00745E36">
      <w:pPr>
        <w:numPr>
          <w:ilvl w:val="0"/>
          <w:numId w:val="1"/>
        </w:numPr>
      </w:pPr>
      <w:r>
        <w:rPr>
          <w:rFonts w:hint="eastAsia"/>
        </w:rPr>
        <w:t>需求规格说明书；</w:t>
      </w:r>
    </w:p>
    <w:p w14:paraId="1EF6BBB9" w14:textId="77777777" w:rsidR="005A070D" w:rsidRDefault="005A070D" w:rsidP="00745E36">
      <w:pPr>
        <w:numPr>
          <w:ilvl w:val="0"/>
          <w:numId w:val="1"/>
        </w:numPr>
      </w:pPr>
      <w:r>
        <w:rPr>
          <w:rFonts w:hint="eastAsia"/>
        </w:rPr>
        <w:t>测试计划（初稿）；</w:t>
      </w:r>
    </w:p>
    <w:p w14:paraId="7A8C644C" w14:textId="77777777" w:rsidR="005A070D" w:rsidRDefault="005A070D" w:rsidP="00745E36">
      <w:pPr>
        <w:numPr>
          <w:ilvl w:val="0"/>
          <w:numId w:val="1"/>
        </w:numPr>
      </w:pPr>
      <w:r>
        <w:rPr>
          <w:rFonts w:hint="eastAsia"/>
        </w:rPr>
        <w:t>用户操作手册（初稿）；</w:t>
      </w:r>
    </w:p>
    <w:p w14:paraId="2313A549" w14:textId="05DDBB73" w:rsidR="00E4454A" w:rsidRDefault="005A070D" w:rsidP="00745E36">
      <w:pPr>
        <w:numPr>
          <w:ilvl w:val="0"/>
          <w:numId w:val="1"/>
        </w:numPr>
        <w:rPr>
          <w:rFonts w:hint="eastAsia"/>
        </w:rPr>
      </w:pPr>
      <w:r>
        <w:rPr>
          <w:rFonts w:hint="eastAsia"/>
        </w:rPr>
        <w:t>文档所引用的资料、采用的标准或规范。】</w:t>
      </w:r>
    </w:p>
    <w:p w14:paraId="43B89AC4" w14:textId="77777777" w:rsidR="00E4454A" w:rsidRDefault="00E4454A" w:rsidP="00E4454A"/>
    <w:p w14:paraId="1C16225A" w14:textId="77777777" w:rsidR="00E4454A" w:rsidRDefault="00E4454A" w:rsidP="00E4454A"/>
    <w:p w14:paraId="1830A5AC" w14:textId="77777777" w:rsidR="00E4454A" w:rsidRDefault="00E4454A" w:rsidP="00E4454A"/>
    <w:p w14:paraId="1D507C32" w14:textId="266CCB4C" w:rsidR="00E4454A" w:rsidRDefault="00E4454A" w:rsidP="00E4454A"/>
    <w:p w14:paraId="36BFF601" w14:textId="7D4D6491" w:rsidR="00E4567E" w:rsidRDefault="00E4567E" w:rsidP="00E4454A"/>
    <w:p w14:paraId="1D181792" w14:textId="6F930F67" w:rsidR="00E4567E" w:rsidRDefault="00E4567E" w:rsidP="00E4454A"/>
    <w:p w14:paraId="77C2E264" w14:textId="2132CFF8" w:rsidR="00E4567E" w:rsidRDefault="00E4567E" w:rsidP="00E4454A"/>
    <w:p w14:paraId="35612F4B" w14:textId="77777777" w:rsidR="00E4567E" w:rsidRDefault="00E4567E" w:rsidP="00E4454A">
      <w:pPr>
        <w:rPr>
          <w:rFonts w:hint="eastAsia"/>
        </w:rPr>
      </w:pPr>
    </w:p>
    <w:p w14:paraId="33B9534C" w14:textId="77777777" w:rsidR="005A070D" w:rsidRDefault="005A070D">
      <w:pPr>
        <w:pStyle w:val="1"/>
      </w:pPr>
      <w:bookmarkStart w:id="5" w:name="_Toc437343270"/>
      <w:r>
        <w:rPr>
          <w:rFonts w:hint="eastAsia"/>
        </w:rPr>
        <w:lastRenderedPageBreak/>
        <w:t>2</w:t>
      </w:r>
      <w:r>
        <w:rPr>
          <w:rFonts w:hint="eastAsia"/>
        </w:rPr>
        <w:t>．</w:t>
      </w:r>
      <w:r w:rsidR="00A9571B">
        <w:rPr>
          <w:rFonts w:hint="eastAsia"/>
        </w:rPr>
        <w:t>建立对</w:t>
      </w:r>
      <w:proofErr w:type="gramStart"/>
      <w:r w:rsidR="00A9571B">
        <w:rPr>
          <w:rFonts w:hint="eastAsia"/>
        </w:rPr>
        <w:t>象</w:t>
      </w:r>
      <w:proofErr w:type="gramEnd"/>
      <w:r w:rsidR="00A9571B">
        <w:rPr>
          <w:rFonts w:hint="eastAsia"/>
        </w:rPr>
        <w:t>模型</w:t>
      </w:r>
      <w:bookmarkEnd w:id="5"/>
    </w:p>
    <w:p w14:paraId="67BD48DF" w14:textId="77777777" w:rsidR="00A9571B" w:rsidRDefault="00A9571B" w:rsidP="00A9571B">
      <w:r>
        <w:rPr>
          <w:rFonts w:hint="eastAsia"/>
        </w:rPr>
        <w:t>【画出类图以及每个类的描述。】</w:t>
      </w:r>
    </w:p>
    <w:p w14:paraId="63A1910A" w14:textId="77777777" w:rsidR="008422AF" w:rsidRPr="008422AF" w:rsidRDefault="008422AF" w:rsidP="008422AF">
      <w:r w:rsidRPr="008422AF">
        <w:t>其中各个类的描述如下：</w:t>
      </w:r>
    </w:p>
    <w:p w14:paraId="48461A67" w14:textId="77777777" w:rsidR="008422AF" w:rsidRPr="008422AF" w:rsidRDefault="008422AF" w:rsidP="00745E36">
      <w:pPr>
        <w:numPr>
          <w:ilvl w:val="0"/>
          <w:numId w:val="4"/>
        </w:numPr>
      </w:pPr>
      <w:r w:rsidRPr="008422AF">
        <w:t>User</w:t>
      </w:r>
    </w:p>
    <w:p w14:paraId="446FBF3A" w14:textId="77777777" w:rsidR="008422AF" w:rsidRPr="008422AF" w:rsidRDefault="008422AF" w:rsidP="008422AF">
      <w:r w:rsidRPr="008422AF">
        <w:t>描述：用户类，记录用户的个人信息和权限等。</w:t>
      </w:r>
    </w:p>
    <w:p w14:paraId="0E07FDCC" w14:textId="77777777" w:rsidR="008422AF" w:rsidRPr="008422AF" w:rsidRDefault="008422AF" w:rsidP="008422AF">
      <w:r w:rsidRPr="008422AF">
        <w:t>属性：</w:t>
      </w:r>
    </w:p>
    <w:p w14:paraId="63A039E6" w14:textId="77777777" w:rsidR="008422AF" w:rsidRPr="008422AF" w:rsidRDefault="008422AF" w:rsidP="00745E36">
      <w:pPr>
        <w:numPr>
          <w:ilvl w:val="0"/>
          <w:numId w:val="5"/>
        </w:numPr>
      </w:pPr>
      <w:r w:rsidRPr="008422AF">
        <w:t>ID</w:t>
      </w:r>
      <w:r w:rsidRPr="008422AF">
        <w:t>：用户</w:t>
      </w:r>
      <w:r w:rsidRPr="008422AF">
        <w:t>ID</w:t>
      </w:r>
    </w:p>
    <w:p w14:paraId="14DA0EA4" w14:textId="77777777" w:rsidR="008422AF" w:rsidRPr="008422AF" w:rsidRDefault="008422AF" w:rsidP="00745E36">
      <w:pPr>
        <w:numPr>
          <w:ilvl w:val="0"/>
          <w:numId w:val="5"/>
        </w:numPr>
      </w:pPr>
      <w:r w:rsidRPr="008422AF">
        <w:t>username</w:t>
      </w:r>
      <w:r w:rsidRPr="008422AF">
        <w:t>：用户名</w:t>
      </w:r>
    </w:p>
    <w:p w14:paraId="0C705424" w14:textId="77777777" w:rsidR="008422AF" w:rsidRPr="008422AF" w:rsidRDefault="008422AF" w:rsidP="00745E36">
      <w:pPr>
        <w:numPr>
          <w:ilvl w:val="0"/>
          <w:numId w:val="5"/>
        </w:numPr>
      </w:pPr>
      <w:r w:rsidRPr="008422AF">
        <w:t>password</w:t>
      </w:r>
      <w:r w:rsidRPr="008422AF">
        <w:t>：密码</w:t>
      </w:r>
    </w:p>
    <w:p w14:paraId="4C58A326" w14:textId="77777777" w:rsidR="008422AF" w:rsidRPr="008422AF" w:rsidRDefault="008422AF" w:rsidP="00745E36">
      <w:pPr>
        <w:numPr>
          <w:ilvl w:val="0"/>
          <w:numId w:val="5"/>
        </w:numPr>
      </w:pPr>
      <w:r w:rsidRPr="008422AF">
        <w:t>email</w:t>
      </w:r>
      <w:r w:rsidRPr="008422AF">
        <w:t>：电子邮箱地址</w:t>
      </w:r>
    </w:p>
    <w:p w14:paraId="7F77B9E0" w14:textId="77777777" w:rsidR="008422AF" w:rsidRPr="008422AF" w:rsidRDefault="008422AF" w:rsidP="00745E36">
      <w:pPr>
        <w:numPr>
          <w:ilvl w:val="0"/>
          <w:numId w:val="5"/>
        </w:numPr>
      </w:pPr>
      <w:r w:rsidRPr="008422AF">
        <w:t>registerDate</w:t>
      </w:r>
      <w:r w:rsidRPr="008422AF">
        <w:t>：注册时间</w:t>
      </w:r>
    </w:p>
    <w:p w14:paraId="2F22B4BF" w14:textId="77777777" w:rsidR="008422AF" w:rsidRPr="008422AF" w:rsidRDefault="008422AF" w:rsidP="00745E36">
      <w:pPr>
        <w:numPr>
          <w:ilvl w:val="0"/>
          <w:numId w:val="5"/>
        </w:numPr>
      </w:pPr>
      <w:r w:rsidRPr="008422AF">
        <w:t>lastLoginTime</w:t>
      </w:r>
      <w:r w:rsidRPr="008422AF">
        <w:t>：最后登录时间</w:t>
      </w:r>
    </w:p>
    <w:p w14:paraId="617CCC4A" w14:textId="77777777" w:rsidR="008422AF" w:rsidRPr="008422AF" w:rsidRDefault="008422AF" w:rsidP="00745E36">
      <w:pPr>
        <w:numPr>
          <w:ilvl w:val="0"/>
          <w:numId w:val="5"/>
        </w:numPr>
      </w:pPr>
      <w:r w:rsidRPr="008422AF">
        <w:t>status</w:t>
      </w:r>
      <w:r w:rsidRPr="008422AF">
        <w:t>：账户状态（</w:t>
      </w:r>
      <w:r w:rsidRPr="008422AF">
        <w:t>1</w:t>
      </w:r>
      <w:r w:rsidRPr="008422AF">
        <w:t>代表已激活，</w:t>
      </w:r>
      <w:r w:rsidRPr="008422AF">
        <w:t>0</w:t>
      </w:r>
      <w:r w:rsidRPr="008422AF">
        <w:t>代表未激活）</w:t>
      </w:r>
    </w:p>
    <w:p w14:paraId="0BB628F9" w14:textId="77777777" w:rsidR="008422AF" w:rsidRPr="008422AF" w:rsidRDefault="008422AF" w:rsidP="00745E36">
      <w:pPr>
        <w:numPr>
          <w:ilvl w:val="0"/>
          <w:numId w:val="5"/>
        </w:numPr>
      </w:pPr>
      <w:r w:rsidRPr="008422AF">
        <w:t>isAdmin</w:t>
      </w:r>
      <w:r w:rsidRPr="008422AF">
        <w:t>：是否为管理员</w:t>
      </w:r>
    </w:p>
    <w:p w14:paraId="664E961F" w14:textId="77777777" w:rsidR="008422AF" w:rsidRPr="008422AF" w:rsidRDefault="008422AF" w:rsidP="008422AF">
      <w:r w:rsidRPr="008422AF">
        <w:t>方法：</w:t>
      </w:r>
    </w:p>
    <w:p w14:paraId="6FE20FE8" w14:textId="77777777" w:rsidR="008422AF" w:rsidRPr="008422AF" w:rsidRDefault="008422AF" w:rsidP="00745E36">
      <w:pPr>
        <w:numPr>
          <w:ilvl w:val="0"/>
          <w:numId w:val="6"/>
        </w:numPr>
      </w:pPr>
      <w:r w:rsidRPr="008422AF">
        <w:t>User(ID, username, password, email)</w:t>
      </w:r>
      <w:r w:rsidRPr="008422AF">
        <w:t>：构造函数，创建一个新用户</w:t>
      </w:r>
    </w:p>
    <w:p w14:paraId="4E891FA8" w14:textId="77777777" w:rsidR="008422AF" w:rsidRPr="008422AF" w:rsidRDefault="008422AF" w:rsidP="00745E36">
      <w:pPr>
        <w:numPr>
          <w:ilvl w:val="0"/>
          <w:numId w:val="6"/>
        </w:numPr>
      </w:pPr>
      <w:r w:rsidRPr="008422AF">
        <w:t>changePassword(password)</w:t>
      </w:r>
      <w:r w:rsidRPr="008422AF">
        <w:t>：修改用户密码</w:t>
      </w:r>
    </w:p>
    <w:p w14:paraId="7D904AEA" w14:textId="77777777" w:rsidR="008422AF" w:rsidRPr="008422AF" w:rsidRDefault="008422AF" w:rsidP="00745E36">
      <w:pPr>
        <w:numPr>
          <w:ilvl w:val="0"/>
          <w:numId w:val="6"/>
        </w:numPr>
      </w:pPr>
      <w:r w:rsidRPr="008422AF">
        <w:t>setEmail(email)</w:t>
      </w:r>
      <w:r w:rsidRPr="008422AF">
        <w:t>：设置用户的电子邮箱</w:t>
      </w:r>
    </w:p>
    <w:p w14:paraId="2396FFE0" w14:textId="77777777" w:rsidR="008422AF" w:rsidRPr="008422AF" w:rsidRDefault="008422AF" w:rsidP="00745E36">
      <w:pPr>
        <w:numPr>
          <w:ilvl w:val="0"/>
          <w:numId w:val="7"/>
        </w:numPr>
      </w:pPr>
      <w:r w:rsidRPr="008422AF">
        <w:t>Work</w:t>
      </w:r>
    </w:p>
    <w:p w14:paraId="72E2FA6E" w14:textId="77777777" w:rsidR="008422AF" w:rsidRPr="008422AF" w:rsidRDefault="008422AF" w:rsidP="008422AF">
      <w:r w:rsidRPr="008422AF">
        <w:t>描述：作品类，记录作品的基本信息及相关数据。</w:t>
      </w:r>
    </w:p>
    <w:p w14:paraId="08AE47CC" w14:textId="77777777" w:rsidR="008422AF" w:rsidRPr="008422AF" w:rsidRDefault="008422AF" w:rsidP="008422AF">
      <w:r w:rsidRPr="008422AF">
        <w:t>属性：</w:t>
      </w:r>
    </w:p>
    <w:p w14:paraId="21051E13" w14:textId="77777777" w:rsidR="008422AF" w:rsidRPr="008422AF" w:rsidRDefault="008422AF" w:rsidP="00745E36">
      <w:pPr>
        <w:numPr>
          <w:ilvl w:val="0"/>
          <w:numId w:val="8"/>
        </w:numPr>
      </w:pPr>
      <w:r w:rsidRPr="008422AF">
        <w:t>ID</w:t>
      </w:r>
      <w:r w:rsidRPr="008422AF">
        <w:t>：作品</w:t>
      </w:r>
      <w:r w:rsidRPr="008422AF">
        <w:t>ID</w:t>
      </w:r>
    </w:p>
    <w:p w14:paraId="5C5F84E2" w14:textId="77777777" w:rsidR="008422AF" w:rsidRPr="008422AF" w:rsidRDefault="008422AF" w:rsidP="00745E36">
      <w:pPr>
        <w:numPr>
          <w:ilvl w:val="0"/>
          <w:numId w:val="8"/>
        </w:numPr>
      </w:pPr>
      <w:r w:rsidRPr="008422AF">
        <w:t>title</w:t>
      </w:r>
      <w:r w:rsidRPr="008422AF">
        <w:t>：标题</w:t>
      </w:r>
    </w:p>
    <w:p w14:paraId="5779C4F7" w14:textId="77777777" w:rsidR="008422AF" w:rsidRPr="008422AF" w:rsidRDefault="008422AF" w:rsidP="00745E36">
      <w:pPr>
        <w:numPr>
          <w:ilvl w:val="0"/>
          <w:numId w:val="8"/>
        </w:numPr>
      </w:pPr>
      <w:r w:rsidRPr="008422AF">
        <w:t>author</w:t>
      </w:r>
      <w:r w:rsidRPr="008422AF">
        <w:t>：作者</w:t>
      </w:r>
      <w:r w:rsidRPr="008422AF">
        <w:t>ID</w:t>
      </w:r>
    </w:p>
    <w:p w14:paraId="75862306" w14:textId="77777777" w:rsidR="008422AF" w:rsidRPr="008422AF" w:rsidRDefault="008422AF" w:rsidP="00745E36">
      <w:pPr>
        <w:numPr>
          <w:ilvl w:val="0"/>
          <w:numId w:val="8"/>
        </w:numPr>
      </w:pPr>
      <w:r w:rsidRPr="008422AF">
        <w:t>content</w:t>
      </w:r>
      <w:r w:rsidRPr="008422AF">
        <w:t>：内容</w:t>
      </w:r>
    </w:p>
    <w:p w14:paraId="35FAA194" w14:textId="77777777" w:rsidR="008422AF" w:rsidRPr="008422AF" w:rsidRDefault="008422AF" w:rsidP="00745E36">
      <w:pPr>
        <w:numPr>
          <w:ilvl w:val="0"/>
          <w:numId w:val="8"/>
        </w:numPr>
      </w:pPr>
      <w:r w:rsidRPr="008422AF">
        <w:t>type</w:t>
      </w:r>
      <w:r w:rsidRPr="008422AF">
        <w:t>：类型</w:t>
      </w:r>
    </w:p>
    <w:p w14:paraId="6B15831B" w14:textId="77777777" w:rsidR="008422AF" w:rsidRPr="008422AF" w:rsidRDefault="008422AF" w:rsidP="00745E36">
      <w:pPr>
        <w:numPr>
          <w:ilvl w:val="0"/>
          <w:numId w:val="8"/>
        </w:numPr>
      </w:pPr>
      <w:r w:rsidRPr="008422AF">
        <w:t>label</w:t>
      </w:r>
      <w:r w:rsidRPr="008422AF">
        <w:t>：标签（如文艺、科幻等）</w:t>
      </w:r>
    </w:p>
    <w:p w14:paraId="33538291" w14:textId="77777777" w:rsidR="008422AF" w:rsidRPr="008422AF" w:rsidRDefault="008422AF" w:rsidP="00745E36">
      <w:pPr>
        <w:numPr>
          <w:ilvl w:val="0"/>
          <w:numId w:val="8"/>
        </w:numPr>
      </w:pPr>
      <w:r w:rsidRPr="008422AF">
        <w:t>uploadTime</w:t>
      </w:r>
      <w:r w:rsidRPr="008422AF">
        <w:t>：上传时间</w:t>
      </w:r>
    </w:p>
    <w:p w14:paraId="25C4D3E9" w14:textId="77777777" w:rsidR="008422AF" w:rsidRPr="008422AF" w:rsidRDefault="008422AF" w:rsidP="00745E36">
      <w:pPr>
        <w:numPr>
          <w:ilvl w:val="0"/>
          <w:numId w:val="8"/>
        </w:numPr>
      </w:pPr>
      <w:r w:rsidRPr="008422AF">
        <w:t>status</w:t>
      </w:r>
      <w:r w:rsidRPr="008422AF">
        <w:t>：审核状态（</w:t>
      </w:r>
      <w:r w:rsidRPr="008422AF">
        <w:t>1</w:t>
      </w:r>
      <w:r w:rsidRPr="008422AF">
        <w:t>代表已通过，</w:t>
      </w:r>
      <w:r w:rsidRPr="008422AF">
        <w:t>0</w:t>
      </w:r>
      <w:r w:rsidRPr="008422AF">
        <w:t>代表未审核，</w:t>
      </w:r>
      <w:r w:rsidRPr="008422AF">
        <w:t>-1</w:t>
      </w:r>
      <w:r w:rsidRPr="008422AF">
        <w:t>代表未通过）</w:t>
      </w:r>
    </w:p>
    <w:p w14:paraId="0B026651" w14:textId="77777777" w:rsidR="008422AF" w:rsidRPr="008422AF" w:rsidRDefault="008422AF" w:rsidP="008422AF">
      <w:r w:rsidRPr="008422AF">
        <w:t>方法：</w:t>
      </w:r>
    </w:p>
    <w:p w14:paraId="761BEEA4" w14:textId="77777777" w:rsidR="008422AF" w:rsidRPr="008422AF" w:rsidRDefault="008422AF" w:rsidP="00745E36">
      <w:pPr>
        <w:numPr>
          <w:ilvl w:val="0"/>
          <w:numId w:val="9"/>
        </w:numPr>
      </w:pPr>
      <w:r w:rsidRPr="008422AF">
        <w:t>Work(title, author, content, type, label)</w:t>
      </w:r>
      <w:r w:rsidRPr="008422AF">
        <w:t>：构造函数，创建一个新作品</w:t>
      </w:r>
    </w:p>
    <w:p w14:paraId="289EF2C7" w14:textId="77777777" w:rsidR="008422AF" w:rsidRPr="008422AF" w:rsidRDefault="008422AF" w:rsidP="00745E36">
      <w:pPr>
        <w:numPr>
          <w:ilvl w:val="0"/>
          <w:numId w:val="9"/>
        </w:numPr>
      </w:pPr>
      <w:r w:rsidRPr="008422AF">
        <w:t>editWork(title, content, type, label)</w:t>
      </w:r>
      <w:r w:rsidRPr="008422AF">
        <w:t>：编辑已有的作品</w:t>
      </w:r>
    </w:p>
    <w:p w14:paraId="74D49707" w14:textId="77777777" w:rsidR="008422AF" w:rsidRPr="008422AF" w:rsidRDefault="008422AF" w:rsidP="00745E36">
      <w:pPr>
        <w:numPr>
          <w:ilvl w:val="0"/>
          <w:numId w:val="9"/>
        </w:numPr>
      </w:pPr>
      <w:r w:rsidRPr="008422AF">
        <w:t>changeStatus(status)</w:t>
      </w:r>
      <w:r w:rsidRPr="008422AF">
        <w:t>：更改作品的审核状态</w:t>
      </w:r>
    </w:p>
    <w:p w14:paraId="1AB2E679" w14:textId="77777777" w:rsidR="008422AF" w:rsidRPr="008422AF" w:rsidRDefault="008422AF" w:rsidP="00745E36">
      <w:pPr>
        <w:numPr>
          <w:ilvl w:val="0"/>
          <w:numId w:val="10"/>
        </w:numPr>
      </w:pPr>
      <w:r w:rsidRPr="008422AF">
        <w:t>Comment</w:t>
      </w:r>
    </w:p>
    <w:p w14:paraId="5C407E68" w14:textId="77777777" w:rsidR="008422AF" w:rsidRPr="008422AF" w:rsidRDefault="008422AF" w:rsidP="008422AF">
      <w:r w:rsidRPr="008422AF">
        <w:t>描述：评论类，记录评论的相关信息。</w:t>
      </w:r>
    </w:p>
    <w:p w14:paraId="313E3C71" w14:textId="77777777" w:rsidR="008422AF" w:rsidRPr="008422AF" w:rsidRDefault="008422AF" w:rsidP="008422AF">
      <w:r w:rsidRPr="008422AF">
        <w:t>属性：</w:t>
      </w:r>
    </w:p>
    <w:p w14:paraId="3BA17AAA" w14:textId="77777777" w:rsidR="008422AF" w:rsidRPr="008422AF" w:rsidRDefault="008422AF" w:rsidP="00745E36">
      <w:pPr>
        <w:numPr>
          <w:ilvl w:val="0"/>
          <w:numId w:val="11"/>
        </w:numPr>
      </w:pPr>
      <w:r w:rsidRPr="008422AF">
        <w:t>ID</w:t>
      </w:r>
      <w:r w:rsidRPr="008422AF">
        <w:t>：评论</w:t>
      </w:r>
      <w:r w:rsidRPr="008422AF">
        <w:t>ID</w:t>
      </w:r>
    </w:p>
    <w:p w14:paraId="3CEBADC4" w14:textId="77777777" w:rsidR="008422AF" w:rsidRPr="008422AF" w:rsidRDefault="008422AF" w:rsidP="00745E36">
      <w:pPr>
        <w:numPr>
          <w:ilvl w:val="0"/>
          <w:numId w:val="11"/>
        </w:numPr>
      </w:pPr>
      <w:r w:rsidRPr="008422AF">
        <w:t>workID</w:t>
      </w:r>
      <w:r w:rsidRPr="008422AF">
        <w:t>：作品</w:t>
      </w:r>
      <w:r w:rsidRPr="008422AF">
        <w:t>ID</w:t>
      </w:r>
    </w:p>
    <w:p w14:paraId="38760228" w14:textId="77777777" w:rsidR="008422AF" w:rsidRPr="008422AF" w:rsidRDefault="008422AF" w:rsidP="00745E36">
      <w:pPr>
        <w:numPr>
          <w:ilvl w:val="0"/>
          <w:numId w:val="11"/>
        </w:numPr>
      </w:pPr>
      <w:r w:rsidRPr="008422AF">
        <w:t>author</w:t>
      </w:r>
      <w:r w:rsidRPr="008422AF">
        <w:t>：作者</w:t>
      </w:r>
      <w:r w:rsidRPr="008422AF">
        <w:t>ID</w:t>
      </w:r>
    </w:p>
    <w:p w14:paraId="223D9D16" w14:textId="77777777" w:rsidR="008422AF" w:rsidRPr="008422AF" w:rsidRDefault="008422AF" w:rsidP="00745E36">
      <w:pPr>
        <w:numPr>
          <w:ilvl w:val="0"/>
          <w:numId w:val="11"/>
        </w:numPr>
      </w:pPr>
      <w:r w:rsidRPr="008422AF">
        <w:t>content</w:t>
      </w:r>
      <w:r w:rsidRPr="008422AF">
        <w:t>：评论内容</w:t>
      </w:r>
    </w:p>
    <w:p w14:paraId="30C025B1" w14:textId="77777777" w:rsidR="008422AF" w:rsidRPr="008422AF" w:rsidRDefault="008422AF" w:rsidP="00745E36">
      <w:pPr>
        <w:numPr>
          <w:ilvl w:val="0"/>
          <w:numId w:val="11"/>
        </w:numPr>
      </w:pPr>
      <w:r w:rsidRPr="008422AF">
        <w:t>createTime</w:t>
      </w:r>
      <w:r w:rsidRPr="008422AF">
        <w:t>：创建时间</w:t>
      </w:r>
    </w:p>
    <w:p w14:paraId="5672C2D4" w14:textId="77777777" w:rsidR="008422AF" w:rsidRPr="008422AF" w:rsidRDefault="008422AF" w:rsidP="008422AF">
      <w:r w:rsidRPr="008422AF">
        <w:t>方法：</w:t>
      </w:r>
    </w:p>
    <w:p w14:paraId="0BA91C74" w14:textId="77777777" w:rsidR="008422AF" w:rsidRPr="008422AF" w:rsidRDefault="008422AF" w:rsidP="00745E36">
      <w:pPr>
        <w:numPr>
          <w:ilvl w:val="0"/>
          <w:numId w:val="12"/>
        </w:numPr>
      </w:pPr>
      <w:r w:rsidRPr="008422AF">
        <w:lastRenderedPageBreak/>
        <w:t>Comment(workID, author, content)</w:t>
      </w:r>
      <w:r w:rsidRPr="008422AF">
        <w:t>：构造函数，创建一个新评论</w:t>
      </w:r>
    </w:p>
    <w:p w14:paraId="71B55505" w14:textId="77777777" w:rsidR="008422AF" w:rsidRPr="008422AF" w:rsidRDefault="008422AF" w:rsidP="00745E36">
      <w:pPr>
        <w:numPr>
          <w:ilvl w:val="0"/>
          <w:numId w:val="13"/>
        </w:numPr>
      </w:pPr>
      <w:r w:rsidRPr="008422AF">
        <w:t>Like</w:t>
      </w:r>
    </w:p>
    <w:p w14:paraId="548B9A93" w14:textId="77777777" w:rsidR="008422AF" w:rsidRPr="008422AF" w:rsidRDefault="008422AF" w:rsidP="008422AF">
      <w:r w:rsidRPr="008422AF">
        <w:t>描述：</w:t>
      </w:r>
      <w:proofErr w:type="gramStart"/>
      <w:r w:rsidRPr="008422AF">
        <w:t>点赞类</w:t>
      </w:r>
      <w:proofErr w:type="gramEnd"/>
      <w:r w:rsidRPr="008422AF">
        <w:t>，记录对作品</w:t>
      </w:r>
      <w:proofErr w:type="gramStart"/>
      <w:r w:rsidRPr="008422AF">
        <w:t>的点赞信息</w:t>
      </w:r>
      <w:proofErr w:type="gramEnd"/>
      <w:r w:rsidRPr="008422AF">
        <w:t>。</w:t>
      </w:r>
    </w:p>
    <w:p w14:paraId="0AB5D9B0" w14:textId="77777777" w:rsidR="008422AF" w:rsidRPr="008422AF" w:rsidRDefault="008422AF" w:rsidP="008422AF">
      <w:r w:rsidRPr="008422AF">
        <w:t>属性：</w:t>
      </w:r>
    </w:p>
    <w:p w14:paraId="7D6CF812" w14:textId="77777777" w:rsidR="008422AF" w:rsidRPr="008422AF" w:rsidRDefault="008422AF" w:rsidP="00745E36">
      <w:pPr>
        <w:numPr>
          <w:ilvl w:val="0"/>
          <w:numId w:val="14"/>
        </w:numPr>
      </w:pPr>
      <w:r w:rsidRPr="008422AF">
        <w:t>ID</w:t>
      </w:r>
      <w:r w:rsidRPr="008422AF">
        <w:t>：</w:t>
      </w:r>
      <w:proofErr w:type="gramStart"/>
      <w:r w:rsidRPr="008422AF">
        <w:t>点赞</w:t>
      </w:r>
      <w:proofErr w:type="gramEnd"/>
      <w:r w:rsidRPr="008422AF">
        <w:t>ID</w:t>
      </w:r>
    </w:p>
    <w:p w14:paraId="5875C126" w14:textId="77777777" w:rsidR="008422AF" w:rsidRPr="008422AF" w:rsidRDefault="008422AF" w:rsidP="00745E36">
      <w:pPr>
        <w:numPr>
          <w:ilvl w:val="0"/>
          <w:numId w:val="14"/>
        </w:numPr>
      </w:pPr>
      <w:r w:rsidRPr="008422AF">
        <w:t>workID</w:t>
      </w:r>
      <w:r w:rsidRPr="008422AF">
        <w:t>：作品</w:t>
      </w:r>
      <w:r w:rsidRPr="008422AF">
        <w:t>ID</w:t>
      </w:r>
    </w:p>
    <w:p w14:paraId="387FBD53" w14:textId="77777777" w:rsidR="008422AF" w:rsidRPr="008422AF" w:rsidRDefault="008422AF" w:rsidP="00745E36">
      <w:pPr>
        <w:numPr>
          <w:ilvl w:val="0"/>
          <w:numId w:val="14"/>
        </w:numPr>
      </w:pPr>
      <w:r w:rsidRPr="008422AF">
        <w:t>author</w:t>
      </w:r>
      <w:r w:rsidRPr="008422AF">
        <w:t>：作者</w:t>
      </w:r>
      <w:r w:rsidRPr="008422AF">
        <w:t>ID</w:t>
      </w:r>
    </w:p>
    <w:p w14:paraId="178EEFEC" w14:textId="77777777" w:rsidR="008422AF" w:rsidRPr="008422AF" w:rsidRDefault="008422AF" w:rsidP="00745E36">
      <w:pPr>
        <w:numPr>
          <w:ilvl w:val="0"/>
          <w:numId w:val="14"/>
        </w:numPr>
      </w:pPr>
      <w:r w:rsidRPr="008422AF">
        <w:t>createTime</w:t>
      </w:r>
      <w:r w:rsidRPr="008422AF">
        <w:t>：创建时间</w:t>
      </w:r>
    </w:p>
    <w:p w14:paraId="6196F13F" w14:textId="77777777" w:rsidR="008422AF" w:rsidRPr="008422AF" w:rsidRDefault="008422AF" w:rsidP="008422AF">
      <w:r w:rsidRPr="008422AF">
        <w:t>方法：</w:t>
      </w:r>
    </w:p>
    <w:p w14:paraId="76B1E6C9" w14:textId="77777777" w:rsidR="008422AF" w:rsidRPr="008422AF" w:rsidRDefault="008422AF" w:rsidP="00745E36">
      <w:pPr>
        <w:numPr>
          <w:ilvl w:val="0"/>
          <w:numId w:val="15"/>
        </w:numPr>
      </w:pPr>
      <w:r w:rsidRPr="008422AF">
        <w:t>Like(workID, author)</w:t>
      </w:r>
      <w:r w:rsidRPr="008422AF">
        <w:t>：构造函数，创建一个新点赞记录</w:t>
      </w:r>
    </w:p>
    <w:p w14:paraId="21EF9240" w14:textId="77777777" w:rsidR="008422AF" w:rsidRPr="008422AF" w:rsidRDefault="008422AF" w:rsidP="00745E36">
      <w:pPr>
        <w:numPr>
          <w:ilvl w:val="0"/>
          <w:numId w:val="16"/>
        </w:numPr>
      </w:pPr>
      <w:r w:rsidRPr="008422AF">
        <w:t>SearchHistory</w:t>
      </w:r>
    </w:p>
    <w:p w14:paraId="7ECA6402" w14:textId="77777777" w:rsidR="008422AF" w:rsidRPr="008422AF" w:rsidRDefault="008422AF" w:rsidP="008422AF">
      <w:r w:rsidRPr="008422AF">
        <w:t>描述：搜索历史类，记录用户的搜索历史。</w:t>
      </w:r>
    </w:p>
    <w:p w14:paraId="356B9ADC" w14:textId="77777777" w:rsidR="008422AF" w:rsidRPr="008422AF" w:rsidRDefault="008422AF" w:rsidP="008422AF">
      <w:r w:rsidRPr="008422AF">
        <w:t>属性：</w:t>
      </w:r>
    </w:p>
    <w:p w14:paraId="7C20C6C1" w14:textId="77777777" w:rsidR="008422AF" w:rsidRPr="008422AF" w:rsidRDefault="008422AF" w:rsidP="00745E36">
      <w:pPr>
        <w:numPr>
          <w:ilvl w:val="0"/>
          <w:numId w:val="17"/>
        </w:numPr>
      </w:pPr>
      <w:r w:rsidRPr="008422AF">
        <w:t>ID</w:t>
      </w:r>
      <w:r w:rsidRPr="008422AF">
        <w:t>：搜索历史</w:t>
      </w:r>
      <w:r w:rsidRPr="008422AF">
        <w:t>ID</w:t>
      </w:r>
    </w:p>
    <w:p w14:paraId="1075DC58" w14:textId="77777777" w:rsidR="008422AF" w:rsidRPr="008422AF" w:rsidRDefault="008422AF" w:rsidP="00745E36">
      <w:pPr>
        <w:numPr>
          <w:ilvl w:val="0"/>
          <w:numId w:val="17"/>
        </w:numPr>
      </w:pPr>
      <w:r w:rsidRPr="008422AF">
        <w:t>userID</w:t>
      </w:r>
      <w:r w:rsidRPr="008422AF">
        <w:t>：用户</w:t>
      </w:r>
      <w:r w:rsidRPr="008422AF">
        <w:t>ID</w:t>
      </w:r>
    </w:p>
    <w:p w14:paraId="1492C3C2" w14:textId="77777777" w:rsidR="008422AF" w:rsidRPr="008422AF" w:rsidRDefault="008422AF" w:rsidP="00745E36">
      <w:pPr>
        <w:numPr>
          <w:ilvl w:val="0"/>
          <w:numId w:val="17"/>
        </w:numPr>
      </w:pPr>
      <w:r w:rsidRPr="008422AF">
        <w:t>keyword</w:t>
      </w:r>
      <w:r w:rsidRPr="008422AF">
        <w:t>：搜索关键字</w:t>
      </w:r>
    </w:p>
    <w:p w14:paraId="5D6CAE42" w14:textId="77777777" w:rsidR="008422AF" w:rsidRPr="008422AF" w:rsidRDefault="008422AF" w:rsidP="00745E36">
      <w:pPr>
        <w:numPr>
          <w:ilvl w:val="0"/>
          <w:numId w:val="17"/>
        </w:numPr>
      </w:pPr>
      <w:r w:rsidRPr="008422AF">
        <w:t>searchTime</w:t>
      </w:r>
      <w:r w:rsidRPr="008422AF">
        <w:t>：搜索时间</w:t>
      </w:r>
    </w:p>
    <w:p w14:paraId="2D661071" w14:textId="77777777" w:rsidR="008422AF" w:rsidRPr="008422AF" w:rsidRDefault="008422AF" w:rsidP="008422AF">
      <w:r w:rsidRPr="008422AF">
        <w:t>方法：</w:t>
      </w:r>
    </w:p>
    <w:p w14:paraId="3F917932" w14:textId="77777777" w:rsidR="008422AF" w:rsidRPr="008422AF" w:rsidRDefault="008422AF" w:rsidP="00745E36">
      <w:pPr>
        <w:numPr>
          <w:ilvl w:val="0"/>
          <w:numId w:val="18"/>
        </w:numPr>
      </w:pPr>
      <w:r w:rsidRPr="008422AF">
        <w:t>SearchHistory(userID, keyword)</w:t>
      </w:r>
      <w:r w:rsidRPr="008422AF">
        <w:t>：构造函数，创建一个新的搜索历史记录</w:t>
      </w:r>
    </w:p>
    <w:p w14:paraId="4AE34B34" w14:textId="77777777" w:rsidR="008422AF" w:rsidRPr="008422AF" w:rsidRDefault="008422AF" w:rsidP="00745E36">
      <w:pPr>
        <w:numPr>
          <w:ilvl w:val="0"/>
          <w:numId w:val="19"/>
        </w:numPr>
      </w:pPr>
      <w:r w:rsidRPr="008422AF">
        <w:t>Admin</w:t>
      </w:r>
    </w:p>
    <w:p w14:paraId="0CC8F424" w14:textId="77777777" w:rsidR="008422AF" w:rsidRPr="008422AF" w:rsidRDefault="008422AF" w:rsidP="008422AF">
      <w:r w:rsidRPr="008422AF">
        <w:t>描述：管理员类，记录管理员的相关信息和权限。</w:t>
      </w:r>
    </w:p>
    <w:p w14:paraId="144AD249" w14:textId="77777777" w:rsidR="008422AF" w:rsidRPr="008422AF" w:rsidRDefault="008422AF" w:rsidP="008422AF">
      <w:r w:rsidRPr="008422AF">
        <w:t>属性：</w:t>
      </w:r>
    </w:p>
    <w:p w14:paraId="1571FFC2" w14:textId="77777777" w:rsidR="008422AF" w:rsidRPr="008422AF" w:rsidRDefault="008422AF" w:rsidP="00745E36">
      <w:pPr>
        <w:numPr>
          <w:ilvl w:val="0"/>
          <w:numId w:val="20"/>
        </w:numPr>
      </w:pPr>
      <w:r w:rsidRPr="008422AF">
        <w:t>ID</w:t>
      </w:r>
      <w:r w:rsidRPr="008422AF">
        <w:t>：管理员</w:t>
      </w:r>
      <w:r w:rsidRPr="008422AF">
        <w:t>ID</w:t>
      </w:r>
    </w:p>
    <w:p w14:paraId="516D62A8" w14:textId="77777777" w:rsidR="008422AF" w:rsidRPr="008422AF" w:rsidRDefault="008422AF" w:rsidP="00745E36">
      <w:pPr>
        <w:numPr>
          <w:ilvl w:val="0"/>
          <w:numId w:val="20"/>
        </w:numPr>
      </w:pPr>
      <w:r w:rsidRPr="008422AF">
        <w:t>username</w:t>
      </w:r>
      <w:r w:rsidRPr="008422AF">
        <w:t>：用户名</w:t>
      </w:r>
    </w:p>
    <w:p w14:paraId="6C6EB52C" w14:textId="77777777" w:rsidR="008422AF" w:rsidRPr="008422AF" w:rsidRDefault="008422AF" w:rsidP="00745E36">
      <w:pPr>
        <w:numPr>
          <w:ilvl w:val="0"/>
          <w:numId w:val="20"/>
        </w:numPr>
      </w:pPr>
      <w:r w:rsidRPr="008422AF">
        <w:t>password</w:t>
      </w:r>
      <w:r w:rsidRPr="008422AF">
        <w:t>：密码</w:t>
      </w:r>
    </w:p>
    <w:p w14:paraId="6E2959A2" w14:textId="77777777" w:rsidR="008422AF" w:rsidRPr="008422AF" w:rsidRDefault="008422AF" w:rsidP="00745E36">
      <w:pPr>
        <w:numPr>
          <w:ilvl w:val="0"/>
          <w:numId w:val="20"/>
        </w:numPr>
      </w:pPr>
      <w:r w:rsidRPr="008422AF">
        <w:t>email</w:t>
      </w:r>
      <w:r w:rsidRPr="008422AF">
        <w:t>：电子邮箱地址</w:t>
      </w:r>
    </w:p>
    <w:p w14:paraId="43609769" w14:textId="77777777" w:rsidR="008422AF" w:rsidRPr="008422AF" w:rsidRDefault="008422AF" w:rsidP="00745E36">
      <w:pPr>
        <w:numPr>
          <w:ilvl w:val="0"/>
          <w:numId w:val="20"/>
        </w:numPr>
      </w:pPr>
      <w:r w:rsidRPr="008422AF">
        <w:t>registerDate</w:t>
      </w:r>
      <w:r w:rsidRPr="008422AF">
        <w:t>：注册时间</w:t>
      </w:r>
    </w:p>
    <w:p w14:paraId="6B9D5ED9" w14:textId="77777777" w:rsidR="008422AF" w:rsidRPr="008422AF" w:rsidRDefault="008422AF" w:rsidP="00745E36">
      <w:pPr>
        <w:numPr>
          <w:ilvl w:val="0"/>
          <w:numId w:val="20"/>
        </w:numPr>
      </w:pPr>
      <w:r w:rsidRPr="008422AF">
        <w:t>lastLoginTime</w:t>
      </w:r>
      <w:r w:rsidRPr="008422AF">
        <w:t>：最后登录时间</w:t>
      </w:r>
    </w:p>
    <w:p w14:paraId="0F4CA485" w14:textId="77777777" w:rsidR="008422AF" w:rsidRPr="008422AF" w:rsidRDefault="008422AF" w:rsidP="00745E36">
      <w:pPr>
        <w:numPr>
          <w:ilvl w:val="0"/>
          <w:numId w:val="20"/>
        </w:numPr>
      </w:pPr>
      <w:r w:rsidRPr="008422AF">
        <w:t>status</w:t>
      </w:r>
      <w:r w:rsidRPr="008422AF">
        <w:t>：账户状态（</w:t>
      </w:r>
      <w:r w:rsidRPr="008422AF">
        <w:t>1</w:t>
      </w:r>
      <w:r w:rsidRPr="008422AF">
        <w:t>代表已激活，</w:t>
      </w:r>
      <w:r w:rsidRPr="008422AF">
        <w:t>0</w:t>
      </w:r>
      <w:r w:rsidRPr="008422AF">
        <w:t>代表未激活）</w:t>
      </w:r>
    </w:p>
    <w:p w14:paraId="0A503532" w14:textId="77777777" w:rsidR="008422AF" w:rsidRPr="008422AF" w:rsidRDefault="008422AF" w:rsidP="008422AF">
      <w:r w:rsidRPr="008422AF">
        <w:t>方法：</w:t>
      </w:r>
    </w:p>
    <w:p w14:paraId="42157F74" w14:textId="77777777" w:rsidR="008422AF" w:rsidRPr="008422AF" w:rsidRDefault="008422AF" w:rsidP="00745E36">
      <w:pPr>
        <w:numPr>
          <w:ilvl w:val="0"/>
          <w:numId w:val="21"/>
        </w:numPr>
      </w:pPr>
      <w:r w:rsidRPr="008422AF">
        <w:t>Admin(ID, username, password, email)</w:t>
      </w:r>
      <w:r w:rsidRPr="008422AF">
        <w:t>：构造函数，创建一个新管理员</w:t>
      </w:r>
    </w:p>
    <w:p w14:paraId="4DC75922" w14:textId="77777777" w:rsidR="008422AF" w:rsidRPr="008422AF" w:rsidRDefault="008422AF" w:rsidP="00745E36">
      <w:pPr>
        <w:numPr>
          <w:ilvl w:val="0"/>
          <w:numId w:val="21"/>
        </w:numPr>
      </w:pPr>
      <w:r w:rsidRPr="008422AF">
        <w:t>changePassword(password)</w:t>
      </w:r>
      <w:r w:rsidRPr="008422AF">
        <w:t>：修改管理员密码</w:t>
      </w:r>
    </w:p>
    <w:p w14:paraId="73B35EF1" w14:textId="77777777" w:rsidR="008422AF" w:rsidRPr="008422AF" w:rsidRDefault="008422AF" w:rsidP="00745E36">
      <w:pPr>
        <w:numPr>
          <w:ilvl w:val="0"/>
          <w:numId w:val="21"/>
        </w:numPr>
      </w:pPr>
      <w:r w:rsidRPr="008422AF">
        <w:t>setEmail(email)</w:t>
      </w:r>
      <w:r w:rsidRPr="008422AF">
        <w:t>：设置管理员的电子邮箱</w:t>
      </w:r>
    </w:p>
    <w:p w14:paraId="434E2B7A" w14:textId="77777777" w:rsidR="008422AF" w:rsidRPr="008422AF" w:rsidRDefault="008422AF" w:rsidP="00745E36">
      <w:pPr>
        <w:numPr>
          <w:ilvl w:val="0"/>
          <w:numId w:val="22"/>
        </w:numPr>
      </w:pPr>
      <w:r w:rsidRPr="008422AF">
        <w:t>UIController</w:t>
      </w:r>
    </w:p>
    <w:p w14:paraId="28E6BEC3" w14:textId="77777777" w:rsidR="008422AF" w:rsidRPr="008422AF" w:rsidRDefault="008422AF" w:rsidP="008422AF">
      <w:r w:rsidRPr="008422AF">
        <w:t>描述：用户界面控制器，负责用户界面和业务逻辑的交互。</w:t>
      </w:r>
    </w:p>
    <w:p w14:paraId="373117B5" w14:textId="77777777" w:rsidR="008422AF" w:rsidRPr="008422AF" w:rsidRDefault="008422AF" w:rsidP="008422AF">
      <w:r w:rsidRPr="008422AF">
        <w:t>属性：</w:t>
      </w:r>
    </w:p>
    <w:p w14:paraId="71673E90" w14:textId="77777777" w:rsidR="008422AF" w:rsidRPr="008422AF" w:rsidRDefault="008422AF" w:rsidP="00745E36">
      <w:pPr>
        <w:numPr>
          <w:ilvl w:val="0"/>
          <w:numId w:val="23"/>
        </w:numPr>
      </w:pPr>
      <w:r w:rsidRPr="008422AF">
        <w:t>UI</w:t>
      </w:r>
      <w:r w:rsidRPr="008422AF">
        <w:t>：用户界面</w:t>
      </w:r>
    </w:p>
    <w:p w14:paraId="20D802EA" w14:textId="77777777" w:rsidR="008422AF" w:rsidRPr="008422AF" w:rsidRDefault="008422AF" w:rsidP="00745E36">
      <w:pPr>
        <w:numPr>
          <w:ilvl w:val="0"/>
          <w:numId w:val="23"/>
        </w:numPr>
      </w:pPr>
      <w:r w:rsidRPr="008422AF">
        <w:t>userData</w:t>
      </w:r>
      <w:r w:rsidRPr="008422AF">
        <w:t>：用户数据</w:t>
      </w:r>
    </w:p>
    <w:p w14:paraId="19F4945E" w14:textId="77777777" w:rsidR="008422AF" w:rsidRPr="008422AF" w:rsidRDefault="008422AF" w:rsidP="00745E36">
      <w:pPr>
        <w:numPr>
          <w:ilvl w:val="0"/>
          <w:numId w:val="23"/>
        </w:numPr>
      </w:pPr>
      <w:r w:rsidRPr="008422AF">
        <w:t>sysConfig</w:t>
      </w:r>
      <w:r w:rsidRPr="008422AF">
        <w:t>：系统配置</w:t>
      </w:r>
    </w:p>
    <w:p w14:paraId="56EC86F4" w14:textId="77777777" w:rsidR="008422AF" w:rsidRPr="008422AF" w:rsidRDefault="008422AF" w:rsidP="008422AF">
      <w:r w:rsidRPr="008422AF">
        <w:t>方法：</w:t>
      </w:r>
    </w:p>
    <w:p w14:paraId="4B02304E" w14:textId="77777777" w:rsidR="008422AF" w:rsidRPr="008422AF" w:rsidRDefault="008422AF" w:rsidP="00745E36">
      <w:pPr>
        <w:numPr>
          <w:ilvl w:val="0"/>
          <w:numId w:val="24"/>
        </w:numPr>
      </w:pPr>
      <w:r w:rsidRPr="008422AF">
        <w:t>initUI()</w:t>
      </w:r>
      <w:r w:rsidRPr="008422AF">
        <w:t>：初始化用户界面</w:t>
      </w:r>
    </w:p>
    <w:p w14:paraId="2E040F3B" w14:textId="77777777" w:rsidR="008422AF" w:rsidRPr="008422AF" w:rsidRDefault="008422AF" w:rsidP="00745E36">
      <w:pPr>
        <w:numPr>
          <w:ilvl w:val="0"/>
          <w:numId w:val="24"/>
        </w:numPr>
      </w:pPr>
      <w:r w:rsidRPr="008422AF">
        <w:t>handleUserRequest(request)</w:t>
      </w:r>
      <w:r w:rsidRPr="008422AF">
        <w:t>：处理用户请求</w:t>
      </w:r>
    </w:p>
    <w:p w14:paraId="6CC91DAD" w14:textId="77777777" w:rsidR="008422AF" w:rsidRPr="008422AF" w:rsidRDefault="008422AF" w:rsidP="00745E36">
      <w:pPr>
        <w:numPr>
          <w:ilvl w:val="0"/>
          <w:numId w:val="24"/>
        </w:numPr>
      </w:pPr>
      <w:r w:rsidRPr="008422AF">
        <w:t>getUserData()</w:t>
      </w:r>
      <w:r w:rsidRPr="008422AF">
        <w:t>：获取用户数据</w:t>
      </w:r>
    </w:p>
    <w:p w14:paraId="7A846E7B" w14:textId="77777777" w:rsidR="008422AF" w:rsidRPr="008422AF" w:rsidRDefault="008422AF" w:rsidP="00745E36">
      <w:pPr>
        <w:numPr>
          <w:ilvl w:val="0"/>
          <w:numId w:val="24"/>
        </w:numPr>
      </w:pPr>
      <w:r w:rsidRPr="008422AF">
        <w:t>saveUserData()</w:t>
      </w:r>
      <w:r w:rsidRPr="008422AF">
        <w:t>：保存用户数据</w:t>
      </w:r>
    </w:p>
    <w:p w14:paraId="458F4F9B" w14:textId="77777777" w:rsidR="008422AF" w:rsidRPr="008422AF" w:rsidRDefault="008422AF" w:rsidP="00745E36">
      <w:pPr>
        <w:numPr>
          <w:ilvl w:val="0"/>
          <w:numId w:val="24"/>
        </w:numPr>
      </w:pPr>
      <w:r w:rsidRPr="008422AF">
        <w:lastRenderedPageBreak/>
        <w:t>exitSystem()</w:t>
      </w:r>
      <w:r w:rsidRPr="008422AF">
        <w:t>：退出系统</w:t>
      </w:r>
    </w:p>
    <w:p w14:paraId="25EDCEF1" w14:textId="77777777" w:rsidR="008422AF" w:rsidRPr="008422AF" w:rsidRDefault="008422AF" w:rsidP="00745E36">
      <w:pPr>
        <w:numPr>
          <w:ilvl w:val="0"/>
          <w:numId w:val="25"/>
        </w:numPr>
      </w:pPr>
      <w:r w:rsidRPr="008422AF">
        <w:t>WorkManager</w:t>
      </w:r>
    </w:p>
    <w:p w14:paraId="2F28C107" w14:textId="77777777" w:rsidR="008422AF" w:rsidRPr="008422AF" w:rsidRDefault="008422AF" w:rsidP="008422AF">
      <w:r w:rsidRPr="008422AF">
        <w:t>描述：作品管理器，负责管理作品的相关信息。</w:t>
      </w:r>
    </w:p>
    <w:p w14:paraId="4981FC57" w14:textId="77777777" w:rsidR="008422AF" w:rsidRPr="008422AF" w:rsidRDefault="008422AF" w:rsidP="008422AF">
      <w:r w:rsidRPr="008422AF">
        <w:t>属性：</w:t>
      </w:r>
    </w:p>
    <w:p w14:paraId="1ABA646F" w14:textId="77777777" w:rsidR="008422AF" w:rsidRPr="008422AF" w:rsidRDefault="008422AF" w:rsidP="00745E36">
      <w:pPr>
        <w:numPr>
          <w:ilvl w:val="0"/>
          <w:numId w:val="26"/>
        </w:numPr>
      </w:pPr>
      <w:r w:rsidRPr="008422AF">
        <w:t>works</w:t>
      </w:r>
      <w:r w:rsidRPr="008422AF">
        <w:t>：作品列表</w:t>
      </w:r>
    </w:p>
    <w:p w14:paraId="7BABAD18" w14:textId="77777777" w:rsidR="008422AF" w:rsidRPr="008422AF" w:rsidRDefault="008422AF" w:rsidP="00745E36">
      <w:pPr>
        <w:numPr>
          <w:ilvl w:val="0"/>
          <w:numId w:val="26"/>
        </w:numPr>
      </w:pPr>
      <w:r w:rsidRPr="008422AF">
        <w:t>auditStatus</w:t>
      </w:r>
      <w:r w:rsidRPr="008422AF">
        <w:t>：作品审核状态列表</w:t>
      </w:r>
    </w:p>
    <w:p w14:paraId="041C6975" w14:textId="77777777" w:rsidR="008422AF" w:rsidRPr="008422AF" w:rsidRDefault="008422AF" w:rsidP="00745E36">
      <w:pPr>
        <w:numPr>
          <w:ilvl w:val="0"/>
          <w:numId w:val="26"/>
        </w:numPr>
      </w:pPr>
      <w:r w:rsidRPr="008422AF">
        <w:t>comments</w:t>
      </w:r>
      <w:r w:rsidRPr="008422AF">
        <w:t>：作品评论列表</w:t>
      </w:r>
    </w:p>
    <w:p w14:paraId="51066B2B" w14:textId="77777777" w:rsidR="008422AF" w:rsidRPr="008422AF" w:rsidRDefault="008422AF" w:rsidP="00745E36">
      <w:pPr>
        <w:numPr>
          <w:ilvl w:val="0"/>
          <w:numId w:val="26"/>
        </w:numPr>
      </w:pPr>
      <w:r w:rsidRPr="008422AF">
        <w:t>likes</w:t>
      </w:r>
      <w:r w:rsidRPr="008422AF">
        <w:t>：</w:t>
      </w:r>
      <w:proofErr w:type="gramStart"/>
      <w:r w:rsidRPr="008422AF">
        <w:t>作品点赞列表</w:t>
      </w:r>
      <w:proofErr w:type="gramEnd"/>
    </w:p>
    <w:p w14:paraId="7E4A3D43" w14:textId="77777777" w:rsidR="008422AF" w:rsidRPr="008422AF" w:rsidRDefault="008422AF" w:rsidP="008422AF">
      <w:r w:rsidRPr="008422AF">
        <w:t>方法：</w:t>
      </w:r>
    </w:p>
    <w:p w14:paraId="011D4215" w14:textId="77777777" w:rsidR="008422AF" w:rsidRPr="008422AF" w:rsidRDefault="008422AF" w:rsidP="00745E36">
      <w:pPr>
        <w:numPr>
          <w:ilvl w:val="0"/>
          <w:numId w:val="27"/>
        </w:numPr>
      </w:pPr>
      <w:r w:rsidRPr="008422AF">
        <w:t>getWorks()</w:t>
      </w:r>
      <w:r w:rsidRPr="008422AF">
        <w:t>：获取作品列表</w:t>
      </w:r>
    </w:p>
    <w:p w14:paraId="5A7CD427" w14:textId="77777777" w:rsidR="008422AF" w:rsidRPr="008422AF" w:rsidRDefault="008422AF" w:rsidP="00745E36">
      <w:pPr>
        <w:numPr>
          <w:ilvl w:val="0"/>
          <w:numId w:val="27"/>
        </w:numPr>
      </w:pPr>
      <w:r w:rsidRPr="008422AF">
        <w:t>getUnauditedWorks()</w:t>
      </w:r>
      <w:r w:rsidRPr="008422AF">
        <w:t>：获取未审核作品列表</w:t>
      </w:r>
    </w:p>
    <w:p w14:paraId="01E3C2AD" w14:textId="77777777" w:rsidR="008422AF" w:rsidRPr="008422AF" w:rsidRDefault="008422AF" w:rsidP="00745E36">
      <w:pPr>
        <w:numPr>
          <w:ilvl w:val="0"/>
          <w:numId w:val="27"/>
        </w:numPr>
      </w:pPr>
      <w:r w:rsidRPr="008422AF">
        <w:t>getAuditedWorks()</w:t>
      </w:r>
      <w:r w:rsidRPr="008422AF">
        <w:t>：获取已审核作品列表</w:t>
      </w:r>
    </w:p>
    <w:p w14:paraId="19B01202" w14:textId="77777777" w:rsidR="008422AF" w:rsidRPr="008422AF" w:rsidRDefault="008422AF" w:rsidP="00745E36">
      <w:pPr>
        <w:numPr>
          <w:ilvl w:val="0"/>
          <w:numId w:val="27"/>
        </w:numPr>
      </w:pPr>
      <w:r w:rsidRPr="008422AF">
        <w:t>getUserWorks(userID)</w:t>
      </w:r>
      <w:r w:rsidRPr="008422AF">
        <w:t>：获取某个用户上传的作品列表</w:t>
      </w:r>
    </w:p>
    <w:p w14:paraId="12AFA22F" w14:textId="77777777" w:rsidR="008422AF" w:rsidRPr="008422AF" w:rsidRDefault="008422AF" w:rsidP="00745E36">
      <w:pPr>
        <w:numPr>
          <w:ilvl w:val="0"/>
          <w:numId w:val="27"/>
        </w:numPr>
      </w:pPr>
      <w:r w:rsidRPr="008422AF">
        <w:t>addWork(work)</w:t>
      </w:r>
      <w:r w:rsidRPr="008422AF">
        <w:t>：新增作品</w:t>
      </w:r>
    </w:p>
    <w:p w14:paraId="76EDAC2E" w14:textId="77777777" w:rsidR="008422AF" w:rsidRPr="008422AF" w:rsidRDefault="008422AF" w:rsidP="00745E36">
      <w:pPr>
        <w:numPr>
          <w:ilvl w:val="0"/>
          <w:numId w:val="27"/>
        </w:numPr>
      </w:pPr>
      <w:r w:rsidRPr="008422AF">
        <w:t>deleteWork(workID)</w:t>
      </w:r>
      <w:r w:rsidRPr="008422AF">
        <w:t>：删除作品</w:t>
      </w:r>
    </w:p>
    <w:p w14:paraId="16F34904" w14:textId="77777777" w:rsidR="008422AF" w:rsidRPr="008422AF" w:rsidRDefault="008422AF" w:rsidP="00745E36">
      <w:pPr>
        <w:numPr>
          <w:ilvl w:val="0"/>
          <w:numId w:val="27"/>
        </w:numPr>
      </w:pPr>
      <w:r w:rsidRPr="008422AF">
        <w:t>editWork(workID, title, content, type, label)</w:t>
      </w:r>
      <w:r w:rsidRPr="008422AF">
        <w:t>：编辑作品</w:t>
      </w:r>
    </w:p>
    <w:p w14:paraId="0E44CBF0" w14:textId="77777777" w:rsidR="008422AF" w:rsidRPr="008422AF" w:rsidRDefault="008422AF" w:rsidP="00745E36">
      <w:pPr>
        <w:numPr>
          <w:ilvl w:val="0"/>
          <w:numId w:val="27"/>
        </w:numPr>
      </w:pPr>
      <w:r w:rsidRPr="008422AF">
        <w:t>findWork(workID)</w:t>
      </w:r>
      <w:r w:rsidRPr="008422AF">
        <w:t>：查找作品</w:t>
      </w:r>
    </w:p>
    <w:p w14:paraId="0050737C" w14:textId="77777777" w:rsidR="008422AF" w:rsidRPr="008422AF" w:rsidRDefault="008422AF" w:rsidP="00745E36">
      <w:pPr>
        <w:numPr>
          <w:ilvl w:val="0"/>
          <w:numId w:val="27"/>
        </w:numPr>
      </w:pPr>
      <w:r w:rsidRPr="008422AF">
        <w:t>auditWork(workID, status)</w:t>
      </w:r>
      <w:r w:rsidRPr="008422AF">
        <w:t>：审核作品</w:t>
      </w:r>
    </w:p>
    <w:p w14:paraId="296AFF7D" w14:textId="77777777" w:rsidR="008422AF" w:rsidRPr="008422AF" w:rsidRDefault="008422AF" w:rsidP="00745E36">
      <w:pPr>
        <w:numPr>
          <w:ilvl w:val="0"/>
          <w:numId w:val="27"/>
        </w:numPr>
      </w:pPr>
      <w:r w:rsidRPr="008422AF">
        <w:t>addComment(workID, author, content)</w:t>
      </w:r>
      <w:r w:rsidRPr="008422AF">
        <w:t>：添加评论</w:t>
      </w:r>
    </w:p>
    <w:p w14:paraId="08D83508" w14:textId="77777777" w:rsidR="008422AF" w:rsidRPr="008422AF" w:rsidRDefault="008422AF" w:rsidP="00745E36">
      <w:pPr>
        <w:numPr>
          <w:ilvl w:val="0"/>
          <w:numId w:val="27"/>
        </w:numPr>
      </w:pPr>
      <w:r w:rsidRPr="008422AF">
        <w:t>deleteComment(commentID)</w:t>
      </w:r>
      <w:r w:rsidRPr="008422AF">
        <w:t>：删除评论</w:t>
      </w:r>
    </w:p>
    <w:p w14:paraId="697734DE" w14:textId="77777777" w:rsidR="008422AF" w:rsidRPr="008422AF" w:rsidRDefault="008422AF" w:rsidP="00745E36">
      <w:pPr>
        <w:numPr>
          <w:ilvl w:val="0"/>
          <w:numId w:val="27"/>
        </w:numPr>
      </w:pPr>
      <w:r w:rsidRPr="008422AF">
        <w:t>findComment(commentID)</w:t>
      </w:r>
      <w:r w:rsidRPr="008422AF">
        <w:t>：查找评论</w:t>
      </w:r>
    </w:p>
    <w:p w14:paraId="1D3414FF" w14:textId="77777777" w:rsidR="008422AF" w:rsidRPr="008422AF" w:rsidRDefault="008422AF" w:rsidP="00745E36">
      <w:pPr>
        <w:numPr>
          <w:ilvl w:val="0"/>
          <w:numId w:val="27"/>
        </w:numPr>
      </w:pPr>
      <w:r w:rsidRPr="008422AF">
        <w:t>addLike(workID, author)</w:t>
      </w:r>
      <w:r w:rsidRPr="008422AF">
        <w:t>：添加点赞</w:t>
      </w:r>
    </w:p>
    <w:p w14:paraId="72164723" w14:textId="77777777" w:rsidR="008422AF" w:rsidRPr="008422AF" w:rsidRDefault="008422AF" w:rsidP="00745E36">
      <w:pPr>
        <w:numPr>
          <w:ilvl w:val="0"/>
          <w:numId w:val="27"/>
        </w:numPr>
      </w:pPr>
      <w:r w:rsidRPr="008422AF">
        <w:t>deleteLike(likeID)</w:t>
      </w:r>
      <w:r w:rsidRPr="008422AF">
        <w:t>：取消点赞</w:t>
      </w:r>
    </w:p>
    <w:p w14:paraId="5BB3F503" w14:textId="77777777" w:rsidR="008422AF" w:rsidRPr="008422AF" w:rsidRDefault="008422AF" w:rsidP="00745E36">
      <w:pPr>
        <w:numPr>
          <w:ilvl w:val="0"/>
          <w:numId w:val="27"/>
        </w:numPr>
      </w:pPr>
      <w:r w:rsidRPr="008422AF">
        <w:t>getLikes(workID)</w:t>
      </w:r>
      <w:r w:rsidRPr="008422AF">
        <w:t>：</w:t>
      </w:r>
      <w:proofErr w:type="gramStart"/>
      <w:r w:rsidRPr="008422AF">
        <w:t>查询点赞数量</w:t>
      </w:r>
      <w:proofErr w:type="gramEnd"/>
    </w:p>
    <w:p w14:paraId="21CB5221" w14:textId="77777777" w:rsidR="008422AF" w:rsidRPr="008422AF" w:rsidRDefault="008422AF" w:rsidP="00745E36">
      <w:pPr>
        <w:numPr>
          <w:ilvl w:val="0"/>
          <w:numId w:val="28"/>
        </w:numPr>
      </w:pPr>
      <w:r w:rsidRPr="008422AF">
        <w:t>SearchManager</w:t>
      </w:r>
    </w:p>
    <w:p w14:paraId="101A6DE5" w14:textId="77777777" w:rsidR="008422AF" w:rsidRPr="008422AF" w:rsidRDefault="008422AF" w:rsidP="008422AF">
      <w:r w:rsidRPr="008422AF">
        <w:t>描述：搜索管理器，负责实现搜索功能。</w:t>
      </w:r>
    </w:p>
    <w:p w14:paraId="60F69C9E" w14:textId="77777777" w:rsidR="008422AF" w:rsidRPr="008422AF" w:rsidRDefault="008422AF" w:rsidP="008422AF">
      <w:r w:rsidRPr="008422AF">
        <w:t>属性：</w:t>
      </w:r>
    </w:p>
    <w:p w14:paraId="6FE33C9A" w14:textId="77777777" w:rsidR="008422AF" w:rsidRPr="008422AF" w:rsidRDefault="008422AF" w:rsidP="00745E36">
      <w:pPr>
        <w:numPr>
          <w:ilvl w:val="0"/>
          <w:numId w:val="29"/>
        </w:numPr>
      </w:pPr>
      <w:r w:rsidRPr="008422AF">
        <w:t>histories</w:t>
      </w:r>
      <w:r w:rsidRPr="008422AF">
        <w:t>：搜索历史记录</w:t>
      </w:r>
    </w:p>
    <w:p w14:paraId="7B98CCAA" w14:textId="77777777" w:rsidR="008422AF" w:rsidRPr="008422AF" w:rsidRDefault="008422AF" w:rsidP="00745E36">
      <w:pPr>
        <w:numPr>
          <w:ilvl w:val="0"/>
          <w:numId w:val="29"/>
        </w:numPr>
      </w:pPr>
      <w:r w:rsidRPr="008422AF">
        <w:t>results</w:t>
      </w:r>
      <w:r w:rsidRPr="008422AF">
        <w:t>：搜索结果</w:t>
      </w:r>
    </w:p>
    <w:p w14:paraId="2FF0852D" w14:textId="77777777" w:rsidR="008422AF" w:rsidRPr="008422AF" w:rsidRDefault="008422AF" w:rsidP="008422AF">
      <w:r w:rsidRPr="008422AF">
        <w:t>方法：</w:t>
      </w:r>
    </w:p>
    <w:p w14:paraId="3931ED15" w14:textId="77777777" w:rsidR="008422AF" w:rsidRPr="008422AF" w:rsidRDefault="008422AF" w:rsidP="00745E36">
      <w:pPr>
        <w:numPr>
          <w:ilvl w:val="0"/>
          <w:numId w:val="30"/>
        </w:numPr>
      </w:pPr>
      <w:r w:rsidRPr="008422AF">
        <w:t>addSearchHistory(userID, keyword)</w:t>
      </w:r>
      <w:r w:rsidRPr="008422AF">
        <w:t>：添加搜索记录</w:t>
      </w:r>
    </w:p>
    <w:p w14:paraId="4B612162" w14:textId="77777777" w:rsidR="008422AF" w:rsidRPr="008422AF" w:rsidRDefault="008422AF" w:rsidP="00745E36">
      <w:pPr>
        <w:numPr>
          <w:ilvl w:val="0"/>
          <w:numId w:val="30"/>
        </w:numPr>
      </w:pPr>
      <w:r w:rsidRPr="008422AF">
        <w:t>getHotTags()</w:t>
      </w:r>
      <w:r w:rsidRPr="008422AF">
        <w:t>：获取热门标签</w:t>
      </w:r>
    </w:p>
    <w:p w14:paraId="684A95E0" w14:textId="77777777" w:rsidR="008422AF" w:rsidRPr="008422AF" w:rsidRDefault="008422AF" w:rsidP="00745E36">
      <w:pPr>
        <w:numPr>
          <w:ilvl w:val="0"/>
          <w:numId w:val="30"/>
        </w:numPr>
      </w:pPr>
      <w:r w:rsidRPr="008422AF">
        <w:t>searchByKeyword(keyword)</w:t>
      </w:r>
      <w:r w:rsidRPr="008422AF">
        <w:t>：根据关键字搜索作品</w:t>
      </w:r>
    </w:p>
    <w:p w14:paraId="10649416" w14:textId="77777777" w:rsidR="008422AF" w:rsidRPr="008422AF" w:rsidRDefault="008422AF" w:rsidP="00745E36">
      <w:pPr>
        <w:numPr>
          <w:ilvl w:val="0"/>
          <w:numId w:val="30"/>
        </w:numPr>
      </w:pPr>
      <w:r w:rsidRPr="008422AF">
        <w:t>filterByType(type)</w:t>
      </w:r>
      <w:r w:rsidRPr="008422AF">
        <w:t>：根据作品类型筛选作品</w:t>
      </w:r>
    </w:p>
    <w:p w14:paraId="7D91BE12" w14:textId="77777777" w:rsidR="008422AF" w:rsidRPr="008422AF" w:rsidRDefault="008422AF" w:rsidP="00745E36">
      <w:pPr>
        <w:numPr>
          <w:ilvl w:val="0"/>
          <w:numId w:val="30"/>
        </w:numPr>
      </w:pPr>
      <w:r w:rsidRPr="008422AF">
        <w:t>filterByLabel(label)</w:t>
      </w:r>
      <w:r w:rsidRPr="008422AF">
        <w:t>：根据作品标签筛选作品</w:t>
      </w:r>
    </w:p>
    <w:p w14:paraId="5B35AD93" w14:textId="77777777" w:rsidR="008422AF" w:rsidRPr="008422AF" w:rsidRDefault="008422AF" w:rsidP="00745E36">
      <w:pPr>
        <w:numPr>
          <w:ilvl w:val="0"/>
          <w:numId w:val="30"/>
        </w:numPr>
      </w:pPr>
      <w:r w:rsidRPr="008422AF">
        <w:t>getSearchHistory(userID)</w:t>
      </w:r>
      <w:r w:rsidRPr="008422AF">
        <w:t>：查询搜索历史</w:t>
      </w:r>
    </w:p>
    <w:p w14:paraId="3550D61E" w14:textId="77777777" w:rsidR="008422AF" w:rsidRPr="008422AF" w:rsidRDefault="008422AF" w:rsidP="00745E36">
      <w:pPr>
        <w:numPr>
          <w:ilvl w:val="0"/>
          <w:numId w:val="31"/>
        </w:numPr>
      </w:pPr>
      <w:r w:rsidRPr="008422AF">
        <w:t>UserManager</w:t>
      </w:r>
    </w:p>
    <w:p w14:paraId="7932FE15" w14:textId="77777777" w:rsidR="008422AF" w:rsidRPr="008422AF" w:rsidRDefault="008422AF" w:rsidP="008422AF">
      <w:r w:rsidRPr="008422AF">
        <w:t>描述：用户管理器，负责用户的注册、登录、个人信息管理和权限管理等功能。</w:t>
      </w:r>
    </w:p>
    <w:p w14:paraId="344A6CE2" w14:textId="77777777" w:rsidR="008422AF" w:rsidRPr="008422AF" w:rsidRDefault="008422AF" w:rsidP="008422AF">
      <w:r w:rsidRPr="008422AF">
        <w:t>属性：</w:t>
      </w:r>
    </w:p>
    <w:p w14:paraId="263FDA51" w14:textId="77777777" w:rsidR="008422AF" w:rsidRPr="008422AF" w:rsidRDefault="008422AF" w:rsidP="00745E36">
      <w:pPr>
        <w:numPr>
          <w:ilvl w:val="0"/>
          <w:numId w:val="32"/>
        </w:numPr>
      </w:pPr>
      <w:r w:rsidRPr="008422AF">
        <w:t>users</w:t>
      </w:r>
      <w:r w:rsidRPr="008422AF">
        <w:t>：用户列表</w:t>
      </w:r>
    </w:p>
    <w:p w14:paraId="7AA72273" w14:textId="77777777" w:rsidR="008422AF" w:rsidRPr="008422AF" w:rsidRDefault="008422AF" w:rsidP="00745E36">
      <w:pPr>
        <w:numPr>
          <w:ilvl w:val="0"/>
          <w:numId w:val="32"/>
        </w:numPr>
      </w:pPr>
      <w:r w:rsidRPr="008422AF">
        <w:t>admins</w:t>
      </w:r>
      <w:r w:rsidRPr="008422AF">
        <w:t>：管理员列表</w:t>
      </w:r>
    </w:p>
    <w:p w14:paraId="78E18B7D" w14:textId="77777777" w:rsidR="008422AF" w:rsidRPr="008422AF" w:rsidRDefault="008422AF" w:rsidP="008422AF">
      <w:r w:rsidRPr="008422AF">
        <w:t>方法：</w:t>
      </w:r>
    </w:p>
    <w:p w14:paraId="7FB12208" w14:textId="77777777" w:rsidR="008422AF" w:rsidRPr="008422AF" w:rsidRDefault="008422AF" w:rsidP="00745E36">
      <w:pPr>
        <w:numPr>
          <w:ilvl w:val="0"/>
          <w:numId w:val="33"/>
        </w:numPr>
      </w:pPr>
      <w:r w:rsidRPr="008422AF">
        <w:t>register(username, password, email)</w:t>
      </w:r>
      <w:r w:rsidRPr="008422AF">
        <w:t>：用户注册</w:t>
      </w:r>
    </w:p>
    <w:p w14:paraId="49739533" w14:textId="77777777" w:rsidR="008422AF" w:rsidRPr="008422AF" w:rsidRDefault="008422AF" w:rsidP="00745E36">
      <w:pPr>
        <w:numPr>
          <w:ilvl w:val="0"/>
          <w:numId w:val="33"/>
        </w:numPr>
      </w:pPr>
      <w:r w:rsidRPr="008422AF">
        <w:t>deleteUser(userID)</w:t>
      </w:r>
      <w:r w:rsidRPr="008422AF">
        <w:t>：删除用户</w:t>
      </w:r>
    </w:p>
    <w:p w14:paraId="722FAEF3" w14:textId="77777777" w:rsidR="008422AF" w:rsidRPr="008422AF" w:rsidRDefault="008422AF" w:rsidP="00745E36">
      <w:pPr>
        <w:numPr>
          <w:ilvl w:val="0"/>
          <w:numId w:val="33"/>
        </w:numPr>
      </w:pPr>
      <w:r w:rsidRPr="008422AF">
        <w:lastRenderedPageBreak/>
        <w:t>editUser(userID, username, password, email)</w:t>
      </w:r>
      <w:r w:rsidRPr="008422AF">
        <w:t>：修改用户信息</w:t>
      </w:r>
    </w:p>
    <w:p w14:paraId="2A578FEC" w14:textId="77777777" w:rsidR="008422AF" w:rsidRPr="008422AF" w:rsidRDefault="008422AF" w:rsidP="00745E36">
      <w:pPr>
        <w:numPr>
          <w:ilvl w:val="0"/>
          <w:numId w:val="33"/>
        </w:numPr>
      </w:pPr>
      <w:r w:rsidRPr="008422AF">
        <w:t>findUser(userID)</w:t>
      </w:r>
      <w:r w:rsidRPr="008422AF">
        <w:t>：查看用户信息</w:t>
      </w:r>
    </w:p>
    <w:p w14:paraId="7C391D15" w14:textId="77777777" w:rsidR="008422AF" w:rsidRPr="008422AF" w:rsidRDefault="008422AF" w:rsidP="00745E36">
      <w:pPr>
        <w:numPr>
          <w:ilvl w:val="0"/>
          <w:numId w:val="33"/>
        </w:numPr>
      </w:pPr>
      <w:r w:rsidRPr="008422AF">
        <w:t>login(username, password)</w:t>
      </w:r>
      <w:r w:rsidRPr="008422AF">
        <w:t>：用户登录</w:t>
      </w:r>
    </w:p>
    <w:p w14:paraId="361DB25B" w14:textId="77777777" w:rsidR="008422AF" w:rsidRPr="008422AF" w:rsidRDefault="008422AF" w:rsidP="00745E36">
      <w:pPr>
        <w:numPr>
          <w:ilvl w:val="0"/>
          <w:numId w:val="33"/>
        </w:numPr>
      </w:pPr>
      <w:r w:rsidRPr="008422AF">
        <w:t>logout(userID)</w:t>
      </w:r>
      <w:r w:rsidRPr="008422AF">
        <w:t>：用户退出</w:t>
      </w:r>
    </w:p>
    <w:p w14:paraId="2C500D20" w14:textId="77777777" w:rsidR="008422AF" w:rsidRPr="008422AF" w:rsidRDefault="008422AF" w:rsidP="00745E36">
      <w:pPr>
        <w:numPr>
          <w:ilvl w:val="0"/>
          <w:numId w:val="33"/>
        </w:numPr>
      </w:pPr>
      <w:r w:rsidRPr="008422AF">
        <w:t>resetPassword(userID, password)</w:t>
      </w:r>
      <w:r w:rsidRPr="008422AF">
        <w:t>：重置用户密码</w:t>
      </w:r>
    </w:p>
    <w:p w14:paraId="161443B8" w14:textId="77777777" w:rsidR="008422AF" w:rsidRPr="008422AF" w:rsidRDefault="008422AF" w:rsidP="00745E36">
      <w:pPr>
        <w:numPr>
          <w:ilvl w:val="0"/>
          <w:numId w:val="33"/>
        </w:numPr>
      </w:pPr>
      <w:r w:rsidRPr="008422AF">
        <w:t>changeUserRole(userID, isAdmin)</w:t>
      </w:r>
      <w:r w:rsidRPr="008422AF">
        <w:t>：更改用户权限</w:t>
      </w:r>
    </w:p>
    <w:p w14:paraId="22769B13" w14:textId="77777777" w:rsidR="008422AF" w:rsidRPr="008422AF" w:rsidRDefault="008422AF" w:rsidP="00745E36">
      <w:pPr>
        <w:numPr>
          <w:ilvl w:val="0"/>
          <w:numId w:val="33"/>
        </w:numPr>
      </w:pPr>
      <w:r w:rsidRPr="008422AF">
        <w:t>addAdmin(username, password, email)</w:t>
      </w:r>
      <w:r w:rsidRPr="008422AF">
        <w:t>：添加管理员</w:t>
      </w:r>
    </w:p>
    <w:p w14:paraId="3B27E857" w14:textId="77777777" w:rsidR="008422AF" w:rsidRPr="008422AF" w:rsidRDefault="008422AF" w:rsidP="00745E36">
      <w:pPr>
        <w:numPr>
          <w:ilvl w:val="0"/>
          <w:numId w:val="33"/>
        </w:numPr>
      </w:pPr>
      <w:r w:rsidRPr="008422AF">
        <w:t>deleteAdmin(adminID)</w:t>
      </w:r>
      <w:r w:rsidRPr="008422AF">
        <w:t>：删除管理员</w:t>
      </w:r>
    </w:p>
    <w:p w14:paraId="0509338A" w14:textId="77777777" w:rsidR="008422AF" w:rsidRPr="008422AF" w:rsidRDefault="008422AF" w:rsidP="00745E36">
      <w:pPr>
        <w:numPr>
          <w:ilvl w:val="0"/>
          <w:numId w:val="33"/>
        </w:numPr>
      </w:pPr>
      <w:r w:rsidRPr="008422AF">
        <w:t>editAdmin(adminID, username, password, email)</w:t>
      </w:r>
      <w:r w:rsidRPr="008422AF">
        <w:t>：修改管理员信息</w:t>
      </w:r>
    </w:p>
    <w:p w14:paraId="4D0AF81E" w14:textId="77777777" w:rsidR="008422AF" w:rsidRPr="008422AF" w:rsidRDefault="008422AF" w:rsidP="00745E36">
      <w:pPr>
        <w:numPr>
          <w:ilvl w:val="0"/>
          <w:numId w:val="33"/>
        </w:numPr>
      </w:pPr>
      <w:r w:rsidRPr="008422AF">
        <w:t>findAdmin(adminID)</w:t>
      </w:r>
      <w:r w:rsidRPr="008422AF">
        <w:t>：查看管理员信息</w:t>
      </w:r>
    </w:p>
    <w:p w14:paraId="38DD7F93" w14:textId="77777777" w:rsidR="008422AF" w:rsidRPr="008422AF" w:rsidRDefault="008422AF" w:rsidP="00745E36">
      <w:pPr>
        <w:numPr>
          <w:ilvl w:val="0"/>
          <w:numId w:val="34"/>
        </w:numPr>
      </w:pPr>
      <w:r w:rsidRPr="008422AF">
        <w:t>AdminManager</w:t>
      </w:r>
    </w:p>
    <w:p w14:paraId="2473FABA" w14:textId="77777777" w:rsidR="008422AF" w:rsidRPr="008422AF" w:rsidRDefault="008422AF" w:rsidP="008422AF">
      <w:r w:rsidRPr="008422AF">
        <w:t>描述：管理员管理器，负责管理员的登录、审核作品、删除作品、编辑作品、查看用户信息等功能。</w:t>
      </w:r>
    </w:p>
    <w:p w14:paraId="1066809F" w14:textId="77777777" w:rsidR="008422AF" w:rsidRPr="008422AF" w:rsidRDefault="008422AF" w:rsidP="008422AF">
      <w:r w:rsidRPr="008422AF">
        <w:t>属性：</w:t>
      </w:r>
    </w:p>
    <w:p w14:paraId="47611F70" w14:textId="77777777" w:rsidR="008422AF" w:rsidRPr="008422AF" w:rsidRDefault="008422AF" w:rsidP="00745E36">
      <w:pPr>
        <w:numPr>
          <w:ilvl w:val="0"/>
          <w:numId w:val="35"/>
        </w:numPr>
      </w:pPr>
      <w:r w:rsidRPr="008422AF">
        <w:t>admins</w:t>
      </w:r>
      <w:r w:rsidRPr="008422AF">
        <w:t>：管理员列表</w:t>
      </w:r>
    </w:p>
    <w:p w14:paraId="73FFF70F" w14:textId="77777777" w:rsidR="008422AF" w:rsidRPr="008422AF" w:rsidRDefault="008422AF" w:rsidP="00745E36">
      <w:pPr>
        <w:numPr>
          <w:ilvl w:val="0"/>
          <w:numId w:val="35"/>
        </w:numPr>
      </w:pPr>
      <w:r w:rsidRPr="008422AF">
        <w:t>auditWorks</w:t>
      </w:r>
      <w:r w:rsidRPr="008422AF">
        <w:t>：审核作品列表</w:t>
      </w:r>
    </w:p>
    <w:p w14:paraId="3DB5DF74" w14:textId="77777777" w:rsidR="008422AF" w:rsidRPr="008422AF" w:rsidRDefault="008422AF" w:rsidP="00745E36">
      <w:pPr>
        <w:numPr>
          <w:ilvl w:val="0"/>
          <w:numId w:val="35"/>
        </w:numPr>
      </w:pPr>
      <w:r w:rsidRPr="008422AF">
        <w:t>adminLogs</w:t>
      </w:r>
      <w:r w:rsidRPr="008422AF">
        <w:t>：管理员日志列表</w:t>
      </w:r>
    </w:p>
    <w:p w14:paraId="054A394A" w14:textId="77777777" w:rsidR="008422AF" w:rsidRPr="008422AF" w:rsidRDefault="008422AF" w:rsidP="008422AF">
      <w:r w:rsidRPr="008422AF">
        <w:t>方法：</w:t>
      </w:r>
    </w:p>
    <w:p w14:paraId="0B847EB0" w14:textId="77777777" w:rsidR="008422AF" w:rsidRPr="008422AF" w:rsidRDefault="008422AF" w:rsidP="00745E36">
      <w:pPr>
        <w:numPr>
          <w:ilvl w:val="0"/>
          <w:numId w:val="36"/>
        </w:numPr>
      </w:pPr>
      <w:r w:rsidRPr="008422AF">
        <w:t>auditWork(workID, status)</w:t>
      </w:r>
      <w:r w:rsidRPr="008422AF">
        <w:t>：审核作品</w:t>
      </w:r>
    </w:p>
    <w:p w14:paraId="74FCDF41" w14:textId="77777777" w:rsidR="008422AF" w:rsidRPr="008422AF" w:rsidRDefault="008422AF" w:rsidP="00745E36">
      <w:pPr>
        <w:numPr>
          <w:ilvl w:val="0"/>
          <w:numId w:val="36"/>
        </w:numPr>
      </w:pPr>
      <w:r w:rsidRPr="008422AF">
        <w:t>deleteWork(workID)</w:t>
      </w:r>
      <w:r w:rsidRPr="008422AF">
        <w:t>：删除作品</w:t>
      </w:r>
    </w:p>
    <w:p w14:paraId="240DBF18" w14:textId="77777777" w:rsidR="008422AF" w:rsidRPr="008422AF" w:rsidRDefault="008422AF" w:rsidP="00745E36">
      <w:pPr>
        <w:numPr>
          <w:ilvl w:val="0"/>
          <w:numId w:val="36"/>
        </w:numPr>
      </w:pPr>
      <w:r w:rsidRPr="008422AF">
        <w:t>editWork(workID, title, content, type, label)</w:t>
      </w:r>
      <w:r w:rsidRPr="008422AF">
        <w:t>：编辑作品</w:t>
      </w:r>
    </w:p>
    <w:p w14:paraId="3E68C693" w14:textId="77777777" w:rsidR="008422AF" w:rsidRPr="008422AF" w:rsidRDefault="008422AF" w:rsidP="00745E36">
      <w:pPr>
        <w:numPr>
          <w:ilvl w:val="0"/>
          <w:numId w:val="36"/>
        </w:numPr>
      </w:pPr>
      <w:r w:rsidRPr="008422AF">
        <w:t>addAdmin(username, password, email)</w:t>
      </w:r>
      <w:r w:rsidRPr="008422AF">
        <w:t>：添加管理员</w:t>
      </w:r>
    </w:p>
    <w:p w14:paraId="5496BA7C" w14:textId="77777777" w:rsidR="008422AF" w:rsidRPr="008422AF" w:rsidRDefault="008422AF" w:rsidP="00745E36">
      <w:pPr>
        <w:numPr>
          <w:ilvl w:val="0"/>
          <w:numId w:val="36"/>
        </w:numPr>
      </w:pPr>
      <w:r w:rsidRPr="008422AF">
        <w:t>deleteAdmin(adminID)</w:t>
      </w:r>
      <w:r w:rsidRPr="008422AF">
        <w:t>：删除管理员</w:t>
      </w:r>
    </w:p>
    <w:p w14:paraId="357D1305" w14:textId="77777777" w:rsidR="008422AF" w:rsidRPr="008422AF" w:rsidRDefault="008422AF" w:rsidP="00745E36">
      <w:pPr>
        <w:numPr>
          <w:ilvl w:val="0"/>
          <w:numId w:val="36"/>
        </w:numPr>
      </w:pPr>
      <w:r w:rsidRPr="008422AF">
        <w:t>editAdmin(adminID, username, password, email)</w:t>
      </w:r>
      <w:r w:rsidRPr="008422AF">
        <w:t>：修改管理员信息</w:t>
      </w:r>
    </w:p>
    <w:p w14:paraId="1A4F76D8" w14:textId="77777777" w:rsidR="008422AF" w:rsidRPr="008422AF" w:rsidRDefault="008422AF" w:rsidP="00745E36">
      <w:pPr>
        <w:numPr>
          <w:ilvl w:val="0"/>
          <w:numId w:val="36"/>
        </w:numPr>
      </w:pPr>
      <w:r w:rsidRPr="008422AF">
        <w:t>findAdmin(adminID)</w:t>
      </w:r>
      <w:r w:rsidRPr="008422AF">
        <w:t>：查看管理员信息</w:t>
      </w:r>
    </w:p>
    <w:p w14:paraId="758EEFA4" w14:textId="77777777" w:rsidR="008422AF" w:rsidRPr="008422AF" w:rsidRDefault="008422AF" w:rsidP="00745E36">
      <w:pPr>
        <w:numPr>
          <w:ilvl w:val="0"/>
          <w:numId w:val="36"/>
        </w:numPr>
      </w:pPr>
      <w:r w:rsidRPr="008422AF">
        <w:t>viewLogs()</w:t>
      </w:r>
      <w:r w:rsidRPr="008422AF">
        <w:t>：查询操作日志</w:t>
      </w:r>
    </w:p>
    <w:p w14:paraId="078C691B" w14:textId="77777777" w:rsidR="008422AF" w:rsidRDefault="008422AF" w:rsidP="00A9571B"/>
    <w:p w14:paraId="30A8F478" w14:textId="77777777" w:rsidR="00131194" w:rsidRDefault="00131194" w:rsidP="00131194">
      <w:pPr>
        <w:pStyle w:val="1"/>
      </w:pPr>
      <w:bookmarkStart w:id="6" w:name="_Toc437343273"/>
      <w:bookmarkStart w:id="7" w:name="_Toc437343271"/>
      <w:r>
        <w:t>3</w:t>
      </w:r>
      <w:r>
        <w:rPr>
          <w:rFonts w:hint="eastAsia"/>
        </w:rPr>
        <w:t>．数据结构设计</w:t>
      </w:r>
      <w:bookmarkEnd w:id="6"/>
    </w:p>
    <w:p w14:paraId="247B8BF6" w14:textId="77777777" w:rsidR="00E4567E" w:rsidRDefault="00E4567E" w:rsidP="00E4567E">
      <w:pPr>
        <w:jc w:val="center"/>
        <w:rPr>
          <w:b/>
          <w:sz w:val="28"/>
        </w:rPr>
      </w:pPr>
      <w:r>
        <w:rPr>
          <w:rFonts w:hint="eastAsia"/>
          <w:b/>
          <w:sz w:val="28"/>
        </w:rPr>
        <w:t>数据库表</w:t>
      </w:r>
    </w:p>
    <w:p w14:paraId="32B526D9" w14:textId="77777777" w:rsidR="00E4567E" w:rsidRDefault="00E4567E" w:rsidP="00745E36">
      <w:pPr>
        <w:pStyle w:val="a9"/>
        <w:numPr>
          <w:ilvl w:val="0"/>
          <w:numId w:val="37"/>
        </w:numPr>
        <w:ind w:left="1065" w:firstLineChars="0"/>
        <w:rPr>
          <w:rFonts w:asciiTheme="minorEastAsia" w:hAnsiTheme="minorEastAsia"/>
          <w:sz w:val="24"/>
        </w:rPr>
      </w:pPr>
      <w:r>
        <w:rPr>
          <w:rFonts w:asciiTheme="minorEastAsia" w:hAnsiTheme="minorEastAsia" w:hint="eastAsia"/>
          <w:sz w:val="24"/>
        </w:rPr>
        <w:t>User</w:t>
      </w:r>
      <w:r>
        <w:rPr>
          <w:rFonts w:asciiTheme="minorEastAsia" w:hAnsiTheme="minorEastAsia" w:hint="eastAsia"/>
          <w:sz w:val="24"/>
        </w:rPr>
        <w:t>表</w:t>
      </w:r>
    </w:p>
    <w:tbl>
      <w:tblPr>
        <w:tblStyle w:val="aa"/>
        <w:tblW w:w="8946" w:type="dxa"/>
        <w:tblLook w:val="04A0" w:firstRow="1" w:lastRow="0" w:firstColumn="1" w:lastColumn="0" w:noHBand="0" w:noVBand="1"/>
      </w:tblPr>
      <w:tblGrid>
        <w:gridCol w:w="1384"/>
        <w:gridCol w:w="1418"/>
        <w:gridCol w:w="1417"/>
        <w:gridCol w:w="1276"/>
        <w:gridCol w:w="1559"/>
        <w:gridCol w:w="1892"/>
      </w:tblGrid>
      <w:tr w:rsidR="00E4567E" w14:paraId="341B4D9E" w14:textId="77777777" w:rsidTr="00006989">
        <w:trPr>
          <w:trHeight w:val="496"/>
        </w:trPr>
        <w:tc>
          <w:tcPr>
            <w:tcW w:w="1384" w:type="dxa"/>
            <w:vAlign w:val="center"/>
          </w:tcPr>
          <w:p w14:paraId="6AA026F0"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字段名</w:t>
            </w:r>
          </w:p>
        </w:tc>
        <w:tc>
          <w:tcPr>
            <w:tcW w:w="1418" w:type="dxa"/>
            <w:vAlign w:val="center"/>
          </w:tcPr>
          <w:p w14:paraId="1D02AE0D"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数据类型</w:t>
            </w:r>
          </w:p>
        </w:tc>
        <w:tc>
          <w:tcPr>
            <w:tcW w:w="1417" w:type="dxa"/>
            <w:vAlign w:val="center"/>
          </w:tcPr>
          <w:p w14:paraId="0ADBF740"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长度（精度）</w:t>
            </w:r>
          </w:p>
        </w:tc>
        <w:tc>
          <w:tcPr>
            <w:tcW w:w="1276" w:type="dxa"/>
            <w:vAlign w:val="center"/>
          </w:tcPr>
          <w:p w14:paraId="33A9138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是否为空</w:t>
            </w:r>
          </w:p>
        </w:tc>
        <w:tc>
          <w:tcPr>
            <w:tcW w:w="1559" w:type="dxa"/>
            <w:vAlign w:val="center"/>
          </w:tcPr>
          <w:p w14:paraId="785E6A71" w14:textId="77777777" w:rsidR="00E4567E" w:rsidRDefault="00E4567E" w:rsidP="00006989">
            <w:pPr>
              <w:jc w:val="center"/>
              <w:rPr>
                <w:rFonts w:asciiTheme="minorEastAsia" w:hAnsiTheme="minorEastAsia"/>
              </w:rPr>
            </w:pPr>
            <w:proofErr w:type="gramStart"/>
            <w:r>
              <w:rPr>
                <w:rFonts w:asciiTheme="minorEastAsia" w:hAnsiTheme="minorEastAsia" w:hint="eastAsia"/>
              </w:rPr>
              <w:t>键说明</w:t>
            </w:r>
            <w:proofErr w:type="gramEnd"/>
          </w:p>
        </w:tc>
        <w:tc>
          <w:tcPr>
            <w:tcW w:w="1892" w:type="dxa"/>
            <w:vAlign w:val="center"/>
          </w:tcPr>
          <w:p w14:paraId="592679CB" w14:textId="77777777" w:rsidR="00E4567E" w:rsidRDefault="00E4567E" w:rsidP="00006989">
            <w:pPr>
              <w:jc w:val="center"/>
              <w:rPr>
                <w:rFonts w:asciiTheme="minorEastAsia" w:hAnsiTheme="minorEastAsia"/>
              </w:rPr>
            </w:pPr>
            <w:r>
              <w:rPr>
                <w:rFonts w:asciiTheme="minorEastAsia" w:hAnsiTheme="minorEastAsia" w:hint="eastAsia"/>
              </w:rPr>
              <w:t>备注</w:t>
            </w:r>
          </w:p>
        </w:tc>
      </w:tr>
      <w:tr w:rsidR="00E4567E" w14:paraId="51CDD82E" w14:textId="77777777" w:rsidTr="00006989">
        <w:trPr>
          <w:trHeight w:val="292"/>
        </w:trPr>
        <w:tc>
          <w:tcPr>
            <w:tcW w:w="1384" w:type="dxa"/>
            <w:vAlign w:val="center"/>
          </w:tcPr>
          <w:p w14:paraId="167D7D51"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UId</w:t>
            </w:r>
          </w:p>
        </w:tc>
        <w:tc>
          <w:tcPr>
            <w:tcW w:w="1418" w:type="dxa"/>
            <w:vAlign w:val="center"/>
          </w:tcPr>
          <w:p w14:paraId="673D5AE0"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INT</w:t>
            </w:r>
          </w:p>
        </w:tc>
        <w:tc>
          <w:tcPr>
            <w:tcW w:w="1417" w:type="dxa"/>
            <w:vAlign w:val="center"/>
          </w:tcPr>
          <w:p w14:paraId="37D42409"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276" w:type="dxa"/>
            <w:vAlign w:val="center"/>
          </w:tcPr>
          <w:p w14:paraId="60772CE2"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5701BC1B" w14:textId="77777777" w:rsidR="00E4567E" w:rsidRDefault="00E4567E" w:rsidP="00006989">
            <w:pPr>
              <w:jc w:val="left"/>
              <w:rPr>
                <w:rFonts w:asciiTheme="minorEastAsia" w:hAnsiTheme="minorEastAsia"/>
              </w:rPr>
            </w:pPr>
            <w:r>
              <w:rPr>
                <w:rFonts w:asciiTheme="minorEastAsia" w:hAnsiTheme="minorEastAsia" w:cs="Arial" w:hint="eastAsia"/>
                <w:kern w:val="0"/>
              </w:rPr>
              <w:t>PRIMARY KEY</w:t>
            </w:r>
          </w:p>
        </w:tc>
        <w:tc>
          <w:tcPr>
            <w:tcW w:w="1892" w:type="dxa"/>
            <w:vAlign w:val="center"/>
          </w:tcPr>
          <w:p w14:paraId="789A481F" w14:textId="77777777" w:rsidR="00E4567E" w:rsidRDefault="00E4567E" w:rsidP="00006989">
            <w:pPr>
              <w:jc w:val="center"/>
              <w:rPr>
                <w:rFonts w:asciiTheme="minorEastAsia" w:hAnsiTheme="minorEastAsia"/>
              </w:rPr>
            </w:pPr>
          </w:p>
        </w:tc>
      </w:tr>
      <w:tr w:rsidR="00E4567E" w14:paraId="40A4D97B" w14:textId="77777777" w:rsidTr="00006989">
        <w:tc>
          <w:tcPr>
            <w:tcW w:w="1384" w:type="dxa"/>
            <w:vAlign w:val="center"/>
          </w:tcPr>
          <w:p w14:paraId="60EB2D8F"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UName</w:t>
            </w:r>
          </w:p>
        </w:tc>
        <w:tc>
          <w:tcPr>
            <w:tcW w:w="1418" w:type="dxa"/>
            <w:vAlign w:val="center"/>
          </w:tcPr>
          <w:p w14:paraId="393FA06A"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VARCHAR</w:t>
            </w:r>
          </w:p>
        </w:tc>
        <w:tc>
          <w:tcPr>
            <w:tcW w:w="1417" w:type="dxa"/>
            <w:vAlign w:val="center"/>
          </w:tcPr>
          <w:p w14:paraId="58F9D7B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20</w:t>
            </w:r>
          </w:p>
        </w:tc>
        <w:tc>
          <w:tcPr>
            <w:tcW w:w="1276" w:type="dxa"/>
            <w:vAlign w:val="center"/>
          </w:tcPr>
          <w:p w14:paraId="03D4DC07"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18099E89" w14:textId="77777777" w:rsidR="00E4567E" w:rsidRDefault="00E4567E" w:rsidP="00006989">
            <w:pPr>
              <w:jc w:val="center"/>
              <w:rPr>
                <w:rFonts w:asciiTheme="minorEastAsia" w:hAnsiTheme="minorEastAsia"/>
              </w:rPr>
            </w:pPr>
          </w:p>
        </w:tc>
        <w:tc>
          <w:tcPr>
            <w:tcW w:w="1892" w:type="dxa"/>
            <w:vAlign w:val="center"/>
          </w:tcPr>
          <w:p w14:paraId="4413A4C4" w14:textId="77777777" w:rsidR="00E4567E" w:rsidRDefault="00E4567E" w:rsidP="00006989">
            <w:pPr>
              <w:jc w:val="center"/>
              <w:rPr>
                <w:rFonts w:asciiTheme="minorEastAsia" w:hAnsiTheme="minorEastAsia"/>
              </w:rPr>
            </w:pPr>
          </w:p>
        </w:tc>
      </w:tr>
      <w:tr w:rsidR="00E4567E" w14:paraId="7FB76222" w14:textId="77777777" w:rsidTr="00006989">
        <w:tc>
          <w:tcPr>
            <w:tcW w:w="1384" w:type="dxa"/>
            <w:vAlign w:val="center"/>
          </w:tcPr>
          <w:p w14:paraId="0F381B34"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Password</w:t>
            </w:r>
          </w:p>
        </w:tc>
        <w:tc>
          <w:tcPr>
            <w:tcW w:w="1418" w:type="dxa"/>
            <w:vAlign w:val="center"/>
          </w:tcPr>
          <w:p w14:paraId="7678535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VARCHAR</w:t>
            </w:r>
          </w:p>
        </w:tc>
        <w:tc>
          <w:tcPr>
            <w:tcW w:w="1417" w:type="dxa"/>
            <w:vAlign w:val="center"/>
          </w:tcPr>
          <w:p w14:paraId="0122D67A"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20</w:t>
            </w:r>
          </w:p>
        </w:tc>
        <w:tc>
          <w:tcPr>
            <w:tcW w:w="1276" w:type="dxa"/>
            <w:vAlign w:val="center"/>
          </w:tcPr>
          <w:p w14:paraId="308AC915"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5750FE66" w14:textId="77777777" w:rsidR="00E4567E" w:rsidRDefault="00E4567E" w:rsidP="00006989">
            <w:pPr>
              <w:jc w:val="center"/>
              <w:rPr>
                <w:rFonts w:asciiTheme="minorEastAsia" w:hAnsiTheme="minorEastAsia"/>
              </w:rPr>
            </w:pPr>
          </w:p>
        </w:tc>
        <w:tc>
          <w:tcPr>
            <w:tcW w:w="1892" w:type="dxa"/>
            <w:vAlign w:val="center"/>
          </w:tcPr>
          <w:p w14:paraId="593C773E" w14:textId="77777777" w:rsidR="00E4567E" w:rsidRDefault="00E4567E" w:rsidP="00006989">
            <w:pPr>
              <w:jc w:val="center"/>
              <w:rPr>
                <w:rFonts w:asciiTheme="minorEastAsia" w:hAnsiTheme="minorEastAsia"/>
              </w:rPr>
            </w:pPr>
          </w:p>
        </w:tc>
      </w:tr>
      <w:tr w:rsidR="00E4567E" w14:paraId="1F92F419" w14:textId="77777777" w:rsidTr="00006989">
        <w:tc>
          <w:tcPr>
            <w:tcW w:w="1384" w:type="dxa"/>
            <w:vAlign w:val="center"/>
          </w:tcPr>
          <w:p w14:paraId="393C9FA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Sex</w:t>
            </w:r>
          </w:p>
        </w:tc>
        <w:tc>
          <w:tcPr>
            <w:tcW w:w="1418" w:type="dxa"/>
            <w:vAlign w:val="center"/>
          </w:tcPr>
          <w:p w14:paraId="65C663E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CHAR</w:t>
            </w:r>
          </w:p>
        </w:tc>
        <w:tc>
          <w:tcPr>
            <w:tcW w:w="1417" w:type="dxa"/>
            <w:vAlign w:val="center"/>
          </w:tcPr>
          <w:p w14:paraId="06F437CB"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w:t>
            </w:r>
          </w:p>
        </w:tc>
        <w:tc>
          <w:tcPr>
            <w:tcW w:w="1276" w:type="dxa"/>
            <w:vAlign w:val="center"/>
          </w:tcPr>
          <w:p w14:paraId="620D1F2A" w14:textId="77777777" w:rsidR="00E4567E" w:rsidRDefault="00E4567E" w:rsidP="00006989">
            <w:pPr>
              <w:widowControl/>
              <w:jc w:val="center"/>
              <w:textAlignment w:val="baseline"/>
              <w:rPr>
                <w:rFonts w:asciiTheme="minorEastAsia" w:hAnsiTheme="minorEastAsia" w:cs="Arial"/>
                <w:kern w:val="0"/>
              </w:rPr>
            </w:pPr>
          </w:p>
        </w:tc>
        <w:tc>
          <w:tcPr>
            <w:tcW w:w="1559" w:type="dxa"/>
            <w:vAlign w:val="center"/>
          </w:tcPr>
          <w:p w14:paraId="2C7185D8" w14:textId="77777777" w:rsidR="00E4567E" w:rsidRDefault="00E4567E" w:rsidP="00006989">
            <w:pPr>
              <w:jc w:val="center"/>
              <w:rPr>
                <w:rFonts w:asciiTheme="minorEastAsia" w:hAnsiTheme="minorEastAsia"/>
              </w:rPr>
            </w:pPr>
          </w:p>
        </w:tc>
        <w:tc>
          <w:tcPr>
            <w:tcW w:w="1892" w:type="dxa"/>
            <w:vAlign w:val="center"/>
          </w:tcPr>
          <w:p w14:paraId="1A28856A" w14:textId="77777777" w:rsidR="00E4567E" w:rsidRDefault="00E4567E" w:rsidP="00006989">
            <w:pPr>
              <w:jc w:val="center"/>
              <w:rPr>
                <w:rFonts w:asciiTheme="minorEastAsia" w:hAnsiTheme="minorEastAsia"/>
              </w:rPr>
            </w:pPr>
          </w:p>
        </w:tc>
      </w:tr>
      <w:tr w:rsidR="00E4567E" w14:paraId="6FFC199E" w14:textId="77777777" w:rsidTr="00006989">
        <w:tc>
          <w:tcPr>
            <w:tcW w:w="1384" w:type="dxa"/>
            <w:vAlign w:val="center"/>
          </w:tcPr>
          <w:p w14:paraId="63AB2C96"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Fans</w:t>
            </w:r>
          </w:p>
        </w:tc>
        <w:tc>
          <w:tcPr>
            <w:tcW w:w="1418" w:type="dxa"/>
            <w:vAlign w:val="center"/>
          </w:tcPr>
          <w:p w14:paraId="38DA579A"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INT</w:t>
            </w:r>
          </w:p>
        </w:tc>
        <w:tc>
          <w:tcPr>
            <w:tcW w:w="1417" w:type="dxa"/>
            <w:vAlign w:val="center"/>
          </w:tcPr>
          <w:p w14:paraId="2B5F7202"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276" w:type="dxa"/>
            <w:vAlign w:val="center"/>
          </w:tcPr>
          <w:p w14:paraId="07A58003" w14:textId="77777777" w:rsidR="00E4567E" w:rsidRDefault="00E4567E" w:rsidP="00006989">
            <w:pPr>
              <w:widowControl/>
              <w:jc w:val="center"/>
              <w:textAlignment w:val="baseline"/>
              <w:rPr>
                <w:rFonts w:asciiTheme="minorEastAsia" w:hAnsiTheme="minorEastAsia" w:cs="Arial"/>
                <w:kern w:val="0"/>
              </w:rPr>
            </w:pPr>
          </w:p>
        </w:tc>
        <w:tc>
          <w:tcPr>
            <w:tcW w:w="1559" w:type="dxa"/>
            <w:vAlign w:val="center"/>
          </w:tcPr>
          <w:p w14:paraId="732C98ED" w14:textId="77777777" w:rsidR="00E4567E" w:rsidRDefault="00E4567E" w:rsidP="00006989">
            <w:pPr>
              <w:jc w:val="center"/>
              <w:rPr>
                <w:rFonts w:asciiTheme="minorEastAsia" w:hAnsiTheme="minorEastAsia"/>
              </w:rPr>
            </w:pPr>
          </w:p>
        </w:tc>
        <w:tc>
          <w:tcPr>
            <w:tcW w:w="1892" w:type="dxa"/>
            <w:vAlign w:val="center"/>
          </w:tcPr>
          <w:p w14:paraId="10F3B1E3" w14:textId="77777777" w:rsidR="00E4567E" w:rsidRDefault="00E4567E" w:rsidP="00006989">
            <w:pPr>
              <w:jc w:val="center"/>
              <w:rPr>
                <w:rFonts w:asciiTheme="minorEastAsia" w:hAnsiTheme="minorEastAsia"/>
              </w:rPr>
            </w:pPr>
          </w:p>
        </w:tc>
      </w:tr>
    </w:tbl>
    <w:p w14:paraId="356FBF88" w14:textId="77777777" w:rsidR="00E4567E" w:rsidRDefault="00E4567E" w:rsidP="00745E36">
      <w:pPr>
        <w:pStyle w:val="a9"/>
        <w:numPr>
          <w:ilvl w:val="0"/>
          <w:numId w:val="37"/>
        </w:numPr>
        <w:ind w:left="1065" w:firstLineChars="0"/>
        <w:rPr>
          <w:rFonts w:asciiTheme="minorEastAsia" w:hAnsiTheme="minorEastAsia"/>
          <w:sz w:val="24"/>
        </w:rPr>
      </w:pPr>
      <w:r>
        <w:rPr>
          <w:rFonts w:asciiTheme="minorEastAsia" w:hAnsiTheme="minorEastAsia" w:hint="eastAsia"/>
          <w:sz w:val="24"/>
        </w:rPr>
        <w:t>Style</w:t>
      </w:r>
      <w:r>
        <w:rPr>
          <w:rFonts w:asciiTheme="minorEastAsia" w:hAnsiTheme="minorEastAsia" w:hint="eastAsia"/>
          <w:sz w:val="24"/>
        </w:rPr>
        <w:t>表</w:t>
      </w:r>
    </w:p>
    <w:tbl>
      <w:tblPr>
        <w:tblStyle w:val="aa"/>
        <w:tblW w:w="8946" w:type="dxa"/>
        <w:tblLook w:val="04A0" w:firstRow="1" w:lastRow="0" w:firstColumn="1" w:lastColumn="0" w:noHBand="0" w:noVBand="1"/>
      </w:tblPr>
      <w:tblGrid>
        <w:gridCol w:w="1384"/>
        <w:gridCol w:w="1418"/>
        <w:gridCol w:w="1417"/>
        <w:gridCol w:w="1276"/>
        <w:gridCol w:w="1559"/>
        <w:gridCol w:w="1892"/>
      </w:tblGrid>
      <w:tr w:rsidR="00E4567E" w14:paraId="20CF7881" w14:textId="77777777" w:rsidTr="00006989">
        <w:trPr>
          <w:trHeight w:val="496"/>
        </w:trPr>
        <w:tc>
          <w:tcPr>
            <w:tcW w:w="1384" w:type="dxa"/>
            <w:vAlign w:val="center"/>
          </w:tcPr>
          <w:p w14:paraId="1B138512"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lastRenderedPageBreak/>
              <w:t>字段名</w:t>
            </w:r>
          </w:p>
        </w:tc>
        <w:tc>
          <w:tcPr>
            <w:tcW w:w="1418" w:type="dxa"/>
            <w:vAlign w:val="center"/>
          </w:tcPr>
          <w:p w14:paraId="56E4D40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数据类型</w:t>
            </w:r>
          </w:p>
        </w:tc>
        <w:tc>
          <w:tcPr>
            <w:tcW w:w="1417" w:type="dxa"/>
            <w:vAlign w:val="center"/>
          </w:tcPr>
          <w:p w14:paraId="23A65414"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长度（精度）</w:t>
            </w:r>
          </w:p>
        </w:tc>
        <w:tc>
          <w:tcPr>
            <w:tcW w:w="1276" w:type="dxa"/>
            <w:vAlign w:val="center"/>
          </w:tcPr>
          <w:p w14:paraId="3EF446B4"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是否为空</w:t>
            </w:r>
          </w:p>
        </w:tc>
        <w:tc>
          <w:tcPr>
            <w:tcW w:w="1559" w:type="dxa"/>
            <w:vAlign w:val="center"/>
          </w:tcPr>
          <w:p w14:paraId="3C492D26" w14:textId="77777777" w:rsidR="00E4567E" w:rsidRDefault="00E4567E" w:rsidP="00006989">
            <w:pPr>
              <w:jc w:val="center"/>
              <w:rPr>
                <w:rFonts w:asciiTheme="minorEastAsia" w:hAnsiTheme="minorEastAsia"/>
              </w:rPr>
            </w:pPr>
            <w:proofErr w:type="gramStart"/>
            <w:r>
              <w:rPr>
                <w:rFonts w:asciiTheme="minorEastAsia" w:hAnsiTheme="minorEastAsia" w:hint="eastAsia"/>
              </w:rPr>
              <w:t>键说明</w:t>
            </w:r>
            <w:proofErr w:type="gramEnd"/>
          </w:p>
        </w:tc>
        <w:tc>
          <w:tcPr>
            <w:tcW w:w="1892" w:type="dxa"/>
            <w:vAlign w:val="center"/>
          </w:tcPr>
          <w:p w14:paraId="5E55E8C3" w14:textId="77777777" w:rsidR="00E4567E" w:rsidRDefault="00E4567E" w:rsidP="00006989">
            <w:pPr>
              <w:jc w:val="center"/>
              <w:rPr>
                <w:rFonts w:asciiTheme="minorEastAsia" w:hAnsiTheme="minorEastAsia"/>
              </w:rPr>
            </w:pPr>
            <w:r>
              <w:rPr>
                <w:rFonts w:asciiTheme="minorEastAsia" w:hAnsiTheme="minorEastAsia" w:hint="eastAsia"/>
              </w:rPr>
              <w:t>备注</w:t>
            </w:r>
          </w:p>
        </w:tc>
      </w:tr>
      <w:tr w:rsidR="00E4567E" w14:paraId="5D9390F7" w14:textId="77777777" w:rsidTr="00006989">
        <w:tc>
          <w:tcPr>
            <w:tcW w:w="1384" w:type="dxa"/>
            <w:vAlign w:val="center"/>
          </w:tcPr>
          <w:p w14:paraId="524EA369"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SId</w:t>
            </w:r>
          </w:p>
        </w:tc>
        <w:tc>
          <w:tcPr>
            <w:tcW w:w="1418" w:type="dxa"/>
            <w:vAlign w:val="center"/>
          </w:tcPr>
          <w:p w14:paraId="2DDFD5FA"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INT</w:t>
            </w:r>
          </w:p>
        </w:tc>
        <w:tc>
          <w:tcPr>
            <w:tcW w:w="1417" w:type="dxa"/>
            <w:vAlign w:val="center"/>
          </w:tcPr>
          <w:p w14:paraId="7F20A1B2"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276" w:type="dxa"/>
            <w:vAlign w:val="center"/>
          </w:tcPr>
          <w:p w14:paraId="21E82D9D"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632AB4ED" w14:textId="77777777" w:rsidR="00E4567E" w:rsidRDefault="00E4567E" w:rsidP="00006989">
            <w:pPr>
              <w:jc w:val="center"/>
              <w:rPr>
                <w:rFonts w:asciiTheme="minorEastAsia" w:hAnsiTheme="minorEastAsia"/>
              </w:rPr>
            </w:pPr>
            <w:r>
              <w:rPr>
                <w:rFonts w:asciiTheme="minorEastAsia" w:hAnsiTheme="minorEastAsia" w:cs="Arial" w:hint="eastAsia"/>
                <w:kern w:val="0"/>
              </w:rPr>
              <w:t>PRIMARY KEY</w:t>
            </w:r>
          </w:p>
        </w:tc>
        <w:tc>
          <w:tcPr>
            <w:tcW w:w="1892" w:type="dxa"/>
            <w:vAlign w:val="center"/>
          </w:tcPr>
          <w:p w14:paraId="786BE094" w14:textId="77777777" w:rsidR="00E4567E" w:rsidRDefault="00E4567E" w:rsidP="00006989">
            <w:pPr>
              <w:jc w:val="center"/>
              <w:rPr>
                <w:rFonts w:asciiTheme="minorEastAsia" w:hAnsiTheme="minorEastAsia"/>
              </w:rPr>
            </w:pPr>
            <w:r>
              <w:rPr>
                <w:rFonts w:asciiTheme="minorEastAsia" w:hAnsiTheme="minorEastAsia" w:hint="eastAsia"/>
                <w:sz w:val="24"/>
              </w:rPr>
              <w:t>Manage Style表的FOREIGN KEY</w:t>
            </w:r>
          </w:p>
        </w:tc>
      </w:tr>
      <w:tr w:rsidR="00E4567E" w14:paraId="71FE0ED9" w14:textId="77777777" w:rsidTr="00006989">
        <w:tc>
          <w:tcPr>
            <w:tcW w:w="1384" w:type="dxa"/>
            <w:vAlign w:val="center"/>
          </w:tcPr>
          <w:p w14:paraId="012D2FA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SName</w:t>
            </w:r>
          </w:p>
        </w:tc>
        <w:tc>
          <w:tcPr>
            <w:tcW w:w="1418" w:type="dxa"/>
            <w:vAlign w:val="center"/>
          </w:tcPr>
          <w:p w14:paraId="3D8A8817"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VARCHAR</w:t>
            </w:r>
          </w:p>
        </w:tc>
        <w:tc>
          <w:tcPr>
            <w:tcW w:w="1417" w:type="dxa"/>
            <w:vAlign w:val="center"/>
          </w:tcPr>
          <w:p w14:paraId="0693B37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20</w:t>
            </w:r>
          </w:p>
        </w:tc>
        <w:tc>
          <w:tcPr>
            <w:tcW w:w="1276" w:type="dxa"/>
            <w:vAlign w:val="center"/>
          </w:tcPr>
          <w:p w14:paraId="6B580097"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2A1B9B71" w14:textId="77777777" w:rsidR="00E4567E" w:rsidRDefault="00E4567E" w:rsidP="00006989">
            <w:pPr>
              <w:jc w:val="center"/>
              <w:rPr>
                <w:rFonts w:asciiTheme="minorEastAsia" w:hAnsiTheme="minorEastAsia"/>
              </w:rPr>
            </w:pPr>
          </w:p>
        </w:tc>
        <w:tc>
          <w:tcPr>
            <w:tcW w:w="1892" w:type="dxa"/>
            <w:vAlign w:val="center"/>
          </w:tcPr>
          <w:p w14:paraId="0026F7D3" w14:textId="77777777" w:rsidR="00E4567E" w:rsidRDefault="00E4567E" w:rsidP="00006989">
            <w:pPr>
              <w:jc w:val="center"/>
              <w:rPr>
                <w:rFonts w:asciiTheme="minorEastAsia" w:hAnsiTheme="minorEastAsia"/>
              </w:rPr>
            </w:pPr>
          </w:p>
        </w:tc>
      </w:tr>
      <w:tr w:rsidR="00E4567E" w14:paraId="46DB2A07" w14:textId="77777777" w:rsidTr="00006989">
        <w:tc>
          <w:tcPr>
            <w:tcW w:w="1384" w:type="dxa"/>
            <w:vAlign w:val="center"/>
          </w:tcPr>
          <w:p w14:paraId="3A8C99B0"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PictureLink</w:t>
            </w:r>
          </w:p>
        </w:tc>
        <w:tc>
          <w:tcPr>
            <w:tcW w:w="1418" w:type="dxa"/>
            <w:vAlign w:val="center"/>
          </w:tcPr>
          <w:p w14:paraId="3EF0CABB"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VARCHAR</w:t>
            </w:r>
          </w:p>
        </w:tc>
        <w:tc>
          <w:tcPr>
            <w:tcW w:w="1417" w:type="dxa"/>
            <w:vAlign w:val="center"/>
          </w:tcPr>
          <w:p w14:paraId="369E40F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20</w:t>
            </w:r>
          </w:p>
        </w:tc>
        <w:tc>
          <w:tcPr>
            <w:tcW w:w="1276" w:type="dxa"/>
            <w:vAlign w:val="center"/>
          </w:tcPr>
          <w:p w14:paraId="702E7C06"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4258D28A" w14:textId="77777777" w:rsidR="00E4567E" w:rsidRDefault="00E4567E" w:rsidP="00006989">
            <w:pPr>
              <w:jc w:val="center"/>
              <w:rPr>
                <w:rFonts w:asciiTheme="minorEastAsia" w:hAnsiTheme="minorEastAsia"/>
              </w:rPr>
            </w:pPr>
          </w:p>
        </w:tc>
        <w:tc>
          <w:tcPr>
            <w:tcW w:w="1892" w:type="dxa"/>
            <w:vAlign w:val="center"/>
          </w:tcPr>
          <w:p w14:paraId="6491C263" w14:textId="77777777" w:rsidR="00E4567E" w:rsidRDefault="00E4567E" w:rsidP="00006989">
            <w:pPr>
              <w:jc w:val="center"/>
              <w:rPr>
                <w:rFonts w:asciiTheme="minorEastAsia" w:hAnsiTheme="minorEastAsia"/>
              </w:rPr>
            </w:pPr>
          </w:p>
        </w:tc>
      </w:tr>
    </w:tbl>
    <w:p w14:paraId="60E8351E" w14:textId="77777777" w:rsidR="00E4567E" w:rsidRDefault="00E4567E" w:rsidP="00745E36">
      <w:pPr>
        <w:pStyle w:val="a9"/>
        <w:numPr>
          <w:ilvl w:val="0"/>
          <w:numId w:val="37"/>
        </w:numPr>
        <w:ind w:left="1065" w:firstLineChars="0"/>
        <w:rPr>
          <w:rFonts w:asciiTheme="minorEastAsia" w:hAnsiTheme="minorEastAsia"/>
          <w:sz w:val="24"/>
        </w:rPr>
      </w:pPr>
      <w:r>
        <w:rPr>
          <w:rFonts w:asciiTheme="minorEastAsia" w:hAnsiTheme="minorEastAsia" w:hint="eastAsia"/>
          <w:sz w:val="24"/>
        </w:rPr>
        <w:t>Works</w:t>
      </w:r>
      <w:r>
        <w:rPr>
          <w:rFonts w:asciiTheme="minorEastAsia" w:hAnsiTheme="minorEastAsia" w:hint="eastAsia"/>
          <w:sz w:val="24"/>
        </w:rPr>
        <w:t>表</w:t>
      </w:r>
    </w:p>
    <w:tbl>
      <w:tblPr>
        <w:tblStyle w:val="aa"/>
        <w:tblW w:w="8946" w:type="dxa"/>
        <w:tblLook w:val="04A0" w:firstRow="1" w:lastRow="0" w:firstColumn="1" w:lastColumn="0" w:noHBand="0" w:noVBand="1"/>
      </w:tblPr>
      <w:tblGrid>
        <w:gridCol w:w="1896"/>
        <w:gridCol w:w="1367"/>
        <w:gridCol w:w="1332"/>
        <w:gridCol w:w="1183"/>
        <w:gridCol w:w="1435"/>
        <w:gridCol w:w="1733"/>
      </w:tblGrid>
      <w:tr w:rsidR="00E4567E" w14:paraId="2CDA9073" w14:textId="77777777" w:rsidTr="00006989">
        <w:trPr>
          <w:trHeight w:val="496"/>
        </w:trPr>
        <w:tc>
          <w:tcPr>
            <w:tcW w:w="1896" w:type="dxa"/>
            <w:vAlign w:val="center"/>
          </w:tcPr>
          <w:p w14:paraId="474AB34A"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字段名</w:t>
            </w:r>
          </w:p>
        </w:tc>
        <w:tc>
          <w:tcPr>
            <w:tcW w:w="1367" w:type="dxa"/>
            <w:vAlign w:val="center"/>
          </w:tcPr>
          <w:p w14:paraId="17CCED3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数据类型</w:t>
            </w:r>
          </w:p>
        </w:tc>
        <w:tc>
          <w:tcPr>
            <w:tcW w:w="1332" w:type="dxa"/>
            <w:vAlign w:val="center"/>
          </w:tcPr>
          <w:p w14:paraId="2BB5D7F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长度（精度）</w:t>
            </w:r>
          </w:p>
        </w:tc>
        <w:tc>
          <w:tcPr>
            <w:tcW w:w="1183" w:type="dxa"/>
            <w:vAlign w:val="center"/>
          </w:tcPr>
          <w:p w14:paraId="7A2BB96F"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是否为空</w:t>
            </w:r>
          </w:p>
        </w:tc>
        <w:tc>
          <w:tcPr>
            <w:tcW w:w="1435" w:type="dxa"/>
            <w:vAlign w:val="center"/>
          </w:tcPr>
          <w:p w14:paraId="7A75BDD3" w14:textId="77777777" w:rsidR="00E4567E" w:rsidRDefault="00E4567E" w:rsidP="00006989">
            <w:pPr>
              <w:jc w:val="center"/>
              <w:rPr>
                <w:rFonts w:asciiTheme="minorEastAsia" w:hAnsiTheme="minorEastAsia"/>
              </w:rPr>
            </w:pPr>
            <w:proofErr w:type="gramStart"/>
            <w:r>
              <w:rPr>
                <w:rFonts w:asciiTheme="minorEastAsia" w:hAnsiTheme="minorEastAsia" w:hint="eastAsia"/>
              </w:rPr>
              <w:t>键说明</w:t>
            </w:r>
            <w:proofErr w:type="gramEnd"/>
          </w:p>
        </w:tc>
        <w:tc>
          <w:tcPr>
            <w:tcW w:w="1733" w:type="dxa"/>
            <w:vAlign w:val="center"/>
          </w:tcPr>
          <w:p w14:paraId="12003414" w14:textId="77777777" w:rsidR="00E4567E" w:rsidRDefault="00E4567E" w:rsidP="00006989">
            <w:pPr>
              <w:jc w:val="center"/>
              <w:rPr>
                <w:rFonts w:asciiTheme="minorEastAsia" w:hAnsiTheme="minorEastAsia"/>
              </w:rPr>
            </w:pPr>
            <w:r>
              <w:rPr>
                <w:rFonts w:asciiTheme="minorEastAsia" w:hAnsiTheme="minorEastAsia" w:hint="eastAsia"/>
              </w:rPr>
              <w:t>备注</w:t>
            </w:r>
          </w:p>
        </w:tc>
      </w:tr>
      <w:tr w:rsidR="00E4567E" w14:paraId="283E6F74" w14:textId="77777777" w:rsidTr="00006989">
        <w:tc>
          <w:tcPr>
            <w:tcW w:w="1896" w:type="dxa"/>
            <w:vAlign w:val="center"/>
          </w:tcPr>
          <w:p w14:paraId="57E4538F"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WId</w:t>
            </w:r>
          </w:p>
        </w:tc>
        <w:tc>
          <w:tcPr>
            <w:tcW w:w="1367" w:type="dxa"/>
            <w:vAlign w:val="center"/>
          </w:tcPr>
          <w:p w14:paraId="6D666F3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INT</w:t>
            </w:r>
          </w:p>
        </w:tc>
        <w:tc>
          <w:tcPr>
            <w:tcW w:w="1332" w:type="dxa"/>
            <w:vAlign w:val="center"/>
          </w:tcPr>
          <w:p w14:paraId="0DC64C48"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183" w:type="dxa"/>
            <w:vAlign w:val="center"/>
          </w:tcPr>
          <w:p w14:paraId="0B6926D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435" w:type="dxa"/>
            <w:vAlign w:val="center"/>
          </w:tcPr>
          <w:p w14:paraId="5C0316C3" w14:textId="77777777" w:rsidR="00E4567E" w:rsidRDefault="00E4567E" w:rsidP="00006989">
            <w:pPr>
              <w:jc w:val="center"/>
              <w:rPr>
                <w:rFonts w:asciiTheme="minorEastAsia" w:hAnsiTheme="minorEastAsia"/>
              </w:rPr>
            </w:pPr>
            <w:r>
              <w:rPr>
                <w:rFonts w:asciiTheme="minorEastAsia" w:hAnsiTheme="minorEastAsia" w:cs="Arial" w:hint="eastAsia"/>
                <w:kern w:val="0"/>
              </w:rPr>
              <w:t>PRIMARY KEY</w:t>
            </w:r>
          </w:p>
        </w:tc>
        <w:tc>
          <w:tcPr>
            <w:tcW w:w="1733" w:type="dxa"/>
            <w:vAlign w:val="center"/>
          </w:tcPr>
          <w:p w14:paraId="7D8D13D3" w14:textId="77777777" w:rsidR="00E4567E" w:rsidRDefault="00E4567E" w:rsidP="00006989">
            <w:pPr>
              <w:jc w:val="center"/>
              <w:rPr>
                <w:rFonts w:asciiTheme="minorEastAsia" w:hAnsiTheme="minorEastAsia"/>
              </w:rPr>
            </w:pPr>
            <w:r>
              <w:rPr>
                <w:rFonts w:asciiTheme="minorEastAsia" w:hAnsiTheme="minorEastAsia" w:hint="eastAsia"/>
                <w:sz w:val="24"/>
              </w:rPr>
              <w:t>Review Works表的FOREIGN KEY</w:t>
            </w:r>
          </w:p>
        </w:tc>
      </w:tr>
      <w:tr w:rsidR="00E4567E" w14:paraId="581EC461" w14:textId="77777777" w:rsidTr="00006989">
        <w:tc>
          <w:tcPr>
            <w:tcW w:w="1896" w:type="dxa"/>
            <w:vAlign w:val="center"/>
          </w:tcPr>
          <w:p w14:paraId="7E467AE5"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WName</w:t>
            </w:r>
          </w:p>
        </w:tc>
        <w:tc>
          <w:tcPr>
            <w:tcW w:w="1367" w:type="dxa"/>
            <w:vAlign w:val="center"/>
          </w:tcPr>
          <w:p w14:paraId="70E5A78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VARCHAR</w:t>
            </w:r>
          </w:p>
        </w:tc>
        <w:tc>
          <w:tcPr>
            <w:tcW w:w="1332" w:type="dxa"/>
            <w:vAlign w:val="center"/>
          </w:tcPr>
          <w:p w14:paraId="35584467"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20</w:t>
            </w:r>
          </w:p>
        </w:tc>
        <w:tc>
          <w:tcPr>
            <w:tcW w:w="1183" w:type="dxa"/>
            <w:vAlign w:val="center"/>
          </w:tcPr>
          <w:p w14:paraId="1644E7FB" w14:textId="77777777" w:rsidR="00E4567E" w:rsidRDefault="00E4567E" w:rsidP="00006989">
            <w:pPr>
              <w:widowControl/>
              <w:jc w:val="center"/>
              <w:textAlignment w:val="baseline"/>
              <w:rPr>
                <w:rFonts w:asciiTheme="minorEastAsia" w:hAnsiTheme="minorEastAsia" w:cs="Arial"/>
                <w:kern w:val="0"/>
              </w:rPr>
            </w:pPr>
          </w:p>
        </w:tc>
        <w:tc>
          <w:tcPr>
            <w:tcW w:w="1435" w:type="dxa"/>
            <w:vAlign w:val="center"/>
          </w:tcPr>
          <w:p w14:paraId="6C844360" w14:textId="77777777" w:rsidR="00E4567E" w:rsidRDefault="00E4567E" w:rsidP="00006989">
            <w:pPr>
              <w:jc w:val="center"/>
              <w:rPr>
                <w:rFonts w:asciiTheme="minorEastAsia" w:hAnsiTheme="minorEastAsia"/>
              </w:rPr>
            </w:pPr>
          </w:p>
        </w:tc>
        <w:tc>
          <w:tcPr>
            <w:tcW w:w="1733" w:type="dxa"/>
            <w:vAlign w:val="center"/>
          </w:tcPr>
          <w:p w14:paraId="2919A6BF" w14:textId="77777777" w:rsidR="00E4567E" w:rsidRDefault="00E4567E" w:rsidP="00006989">
            <w:pPr>
              <w:jc w:val="center"/>
              <w:rPr>
                <w:rFonts w:asciiTheme="minorEastAsia" w:hAnsiTheme="minorEastAsia"/>
              </w:rPr>
            </w:pPr>
          </w:p>
        </w:tc>
      </w:tr>
      <w:tr w:rsidR="00E4567E" w14:paraId="569DC029" w14:textId="77777777" w:rsidTr="00006989">
        <w:tc>
          <w:tcPr>
            <w:tcW w:w="1896" w:type="dxa"/>
            <w:vAlign w:val="center"/>
          </w:tcPr>
          <w:p w14:paraId="2F6092A8"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PictureLink</w:t>
            </w:r>
          </w:p>
        </w:tc>
        <w:tc>
          <w:tcPr>
            <w:tcW w:w="1367" w:type="dxa"/>
            <w:vAlign w:val="center"/>
          </w:tcPr>
          <w:p w14:paraId="26E71392"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VARCHAR</w:t>
            </w:r>
          </w:p>
        </w:tc>
        <w:tc>
          <w:tcPr>
            <w:tcW w:w="1332" w:type="dxa"/>
            <w:vAlign w:val="center"/>
          </w:tcPr>
          <w:p w14:paraId="09E68808"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20</w:t>
            </w:r>
          </w:p>
        </w:tc>
        <w:tc>
          <w:tcPr>
            <w:tcW w:w="1183" w:type="dxa"/>
            <w:vAlign w:val="center"/>
          </w:tcPr>
          <w:p w14:paraId="6BFD5306"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435" w:type="dxa"/>
            <w:vAlign w:val="center"/>
          </w:tcPr>
          <w:p w14:paraId="70670F41" w14:textId="77777777" w:rsidR="00E4567E" w:rsidRDefault="00E4567E" w:rsidP="00006989">
            <w:pPr>
              <w:jc w:val="center"/>
              <w:rPr>
                <w:rFonts w:asciiTheme="minorEastAsia" w:hAnsiTheme="minorEastAsia"/>
              </w:rPr>
            </w:pPr>
          </w:p>
        </w:tc>
        <w:tc>
          <w:tcPr>
            <w:tcW w:w="1733" w:type="dxa"/>
            <w:vAlign w:val="center"/>
          </w:tcPr>
          <w:p w14:paraId="3CC1170A" w14:textId="77777777" w:rsidR="00E4567E" w:rsidRDefault="00E4567E" w:rsidP="00006989">
            <w:pPr>
              <w:jc w:val="center"/>
              <w:rPr>
                <w:rFonts w:asciiTheme="minorEastAsia" w:hAnsiTheme="minorEastAsia"/>
              </w:rPr>
            </w:pPr>
          </w:p>
        </w:tc>
      </w:tr>
      <w:tr w:rsidR="00E4567E" w14:paraId="048BD9E9" w14:textId="77777777" w:rsidTr="00006989">
        <w:tc>
          <w:tcPr>
            <w:tcW w:w="1896" w:type="dxa"/>
            <w:vAlign w:val="center"/>
          </w:tcPr>
          <w:p w14:paraId="7CE1C37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Author</w:t>
            </w:r>
          </w:p>
        </w:tc>
        <w:tc>
          <w:tcPr>
            <w:tcW w:w="1367" w:type="dxa"/>
            <w:vAlign w:val="center"/>
          </w:tcPr>
          <w:p w14:paraId="7C141BD1"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VARCHAR</w:t>
            </w:r>
          </w:p>
        </w:tc>
        <w:tc>
          <w:tcPr>
            <w:tcW w:w="1332" w:type="dxa"/>
            <w:vAlign w:val="center"/>
          </w:tcPr>
          <w:p w14:paraId="2A7C29A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20</w:t>
            </w:r>
          </w:p>
        </w:tc>
        <w:tc>
          <w:tcPr>
            <w:tcW w:w="1183" w:type="dxa"/>
            <w:vAlign w:val="center"/>
          </w:tcPr>
          <w:p w14:paraId="785771FD" w14:textId="77777777" w:rsidR="00E4567E" w:rsidRDefault="00E4567E" w:rsidP="00006989">
            <w:pPr>
              <w:widowControl/>
              <w:jc w:val="center"/>
              <w:textAlignment w:val="baseline"/>
              <w:rPr>
                <w:rFonts w:asciiTheme="minorEastAsia" w:hAnsiTheme="minorEastAsia" w:cs="Arial"/>
                <w:kern w:val="0"/>
              </w:rPr>
            </w:pPr>
          </w:p>
        </w:tc>
        <w:tc>
          <w:tcPr>
            <w:tcW w:w="1435" w:type="dxa"/>
            <w:vAlign w:val="center"/>
          </w:tcPr>
          <w:p w14:paraId="4DBCF431" w14:textId="77777777" w:rsidR="00E4567E" w:rsidRDefault="00E4567E" w:rsidP="00006989">
            <w:pPr>
              <w:jc w:val="center"/>
              <w:rPr>
                <w:rFonts w:asciiTheme="minorEastAsia" w:hAnsiTheme="minorEastAsia"/>
              </w:rPr>
            </w:pPr>
          </w:p>
        </w:tc>
        <w:tc>
          <w:tcPr>
            <w:tcW w:w="1733" w:type="dxa"/>
            <w:vAlign w:val="center"/>
          </w:tcPr>
          <w:p w14:paraId="64F0CA40" w14:textId="77777777" w:rsidR="00E4567E" w:rsidRDefault="00E4567E" w:rsidP="00006989">
            <w:pPr>
              <w:jc w:val="center"/>
              <w:rPr>
                <w:rFonts w:asciiTheme="minorEastAsia" w:hAnsiTheme="minorEastAsia"/>
              </w:rPr>
            </w:pPr>
          </w:p>
        </w:tc>
      </w:tr>
      <w:tr w:rsidR="00E4567E" w14:paraId="489F0F4B" w14:textId="77777777" w:rsidTr="00006989">
        <w:tc>
          <w:tcPr>
            <w:tcW w:w="1896" w:type="dxa"/>
            <w:vAlign w:val="center"/>
          </w:tcPr>
          <w:p w14:paraId="04337F4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Likes</w:t>
            </w:r>
          </w:p>
        </w:tc>
        <w:tc>
          <w:tcPr>
            <w:tcW w:w="1367" w:type="dxa"/>
            <w:vAlign w:val="center"/>
          </w:tcPr>
          <w:p w14:paraId="46A5E8F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DOUBLE</w:t>
            </w:r>
          </w:p>
        </w:tc>
        <w:tc>
          <w:tcPr>
            <w:tcW w:w="1332" w:type="dxa"/>
            <w:vAlign w:val="center"/>
          </w:tcPr>
          <w:p w14:paraId="65E7D580"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183" w:type="dxa"/>
            <w:vAlign w:val="center"/>
          </w:tcPr>
          <w:p w14:paraId="09F6740F" w14:textId="77777777" w:rsidR="00E4567E" w:rsidRDefault="00E4567E" w:rsidP="00006989">
            <w:pPr>
              <w:widowControl/>
              <w:jc w:val="center"/>
              <w:textAlignment w:val="baseline"/>
              <w:rPr>
                <w:rFonts w:asciiTheme="minorEastAsia" w:hAnsiTheme="minorEastAsia" w:cs="Arial"/>
                <w:kern w:val="0"/>
              </w:rPr>
            </w:pPr>
          </w:p>
        </w:tc>
        <w:tc>
          <w:tcPr>
            <w:tcW w:w="1435" w:type="dxa"/>
            <w:vAlign w:val="center"/>
          </w:tcPr>
          <w:p w14:paraId="4ECF0DC8" w14:textId="77777777" w:rsidR="00E4567E" w:rsidRDefault="00E4567E" w:rsidP="00006989">
            <w:pPr>
              <w:jc w:val="center"/>
              <w:rPr>
                <w:rFonts w:asciiTheme="minorEastAsia" w:hAnsiTheme="minorEastAsia"/>
              </w:rPr>
            </w:pPr>
          </w:p>
        </w:tc>
        <w:tc>
          <w:tcPr>
            <w:tcW w:w="1733" w:type="dxa"/>
            <w:vAlign w:val="center"/>
          </w:tcPr>
          <w:p w14:paraId="7850A38B" w14:textId="77777777" w:rsidR="00E4567E" w:rsidRDefault="00E4567E" w:rsidP="00006989">
            <w:pPr>
              <w:jc w:val="center"/>
              <w:rPr>
                <w:rFonts w:asciiTheme="minorEastAsia" w:hAnsiTheme="minorEastAsia"/>
              </w:rPr>
            </w:pPr>
          </w:p>
        </w:tc>
      </w:tr>
      <w:tr w:rsidR="00E4567E" w14:paraId="761D8C8D" w14:textId="77777777" w:rsidTr="00006989">
        <w:tc>
          <w:tcPr>
            <w:tcW w:w="1896" w:type="dxa"/>
            <w:vAlign w:val="center"/>
          </w:tcPr>
          <w:p w14:paraId="191A9D92"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CollectionVolume</w:t>
            </w:r>
          </w:p>
        </w:tc>
        <w:tc>
          <w:tcPr>
            <w:tcW w:w="1367" w:type="dxa"/>
            <w:vAlign w:val="center"/>
          </w:tcPr>
          <w:p w14:paraId="2D1B9E0A"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DOUBLE</w:t>
            </w:r>
          </w:p>
        </w:tc>
        <w:tc>
          <w:tcPr>
            <w:tcW w:w="1332" w:type="dxa"/>
            <w:vAlign w:val="center"/>
          </w:tcPr>
          <w:p w14:paraId="178AC1B9"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183" w:type="dxa"/>
            <w:vAlign w:val="center"/>
          </w:tcPr>
          <w:p w14:paraId="413692C0" w14:textId="77777777" w:rsidR="00E4567E" w:rsidRDefault="00E4567E" w:rsidP="00006989">
            <w:pPr>
              <w:widowControl/>
              <w:jc w:val="center"/>
              <w:textAlignment w:val="baseline"/>
              <w:rPr>
                <w:rFonts w:asciiTheme="minorEastAsia" w:hAnsiTheme="minorEastAsia" w:cs="Arial"/>
                <w:kern w:val="0"/>
              </w:rPr>
            </w:pPr>
          </w:p>
        </w:tc>
        <w:tc>
          <w:tcPr>
            <w:tcW w:w="1435" w:type="dxa"/>
            <w:vAlign w:val="center"/>
          </w:tcPr>
          <w:p w14:paraId="65A8A098" w14:textId="77777777" w:rsidR="00E4567E" w:rsidRDefault="00E4567E" w:rsidP="00006989">
            <w:pPr>
              <w:jc w:val="center"/>
              <w:rPr>
                <w:rFonts w:asciiTheme="minorEastAsia" w:hAnsiTheme="minorEastAsia"/>
              </w:rPr>
            </w:pPr>
          </w:p>
        </w:tc>
        <w:tc>
          <w:tcPr>
            <w:tcW w:w="1733" w:type="dxa"/>
            <w:vAlign w:val="center"/>
          </w:tcPr>
          <w:p w14:paraId="1125E70D" w14:textId="77777777" w:rsidR="00E4567E" w:rsidRDefault="00E4567E" w:rsidP="00006989">
            <w:pPr>
              <w:jc w:val="center"/>
              <w:rPr>
                <w:rFonts w:asciiTheme="minorEastAsia" w:hAnsiTheme="minorEastAsia"/>
              </w:rPr>
            </w:pPr>
          </w:p>
        </w:tc>
      </w:tr>
    </w:tbl>
    <w:p w14:paraId="66A5EB37" w14:textId="77777777" w:rsidR="00E4567E" w:rsidRDefault="00E4567E" w:rsidP="00745E36">
      <w:pPr>
        <w:pStyle w:val="a9"/>
        <w:numPr>
          <w:ilvl w:val="0"/>
          <w:numId w:val="37"/>
        </w:numPr>
        <w:ind w:left="1065" w:firstLineChars="0"/>
        <w:rPr>
          <w:rFonts w:asciiTheme="minorEastAsia" w:hAnsiTheme="minorEastAsia"/>
          <w:sz w:val="24"/>
        </w:rPr>
      </w:pPr>
      <w:r>
        <w:rPr>
          <w:rFonts w:asciiTheme="minorEastAsia" w:hAnsiTheme="minorEastAsia" w:hint="eastAsia"/>
          <w:sz w:val="24"/>
        </w:rPr>
        <w:t>Administrator</w:t>
      </w:r>
      <w:r>
        <w:rPr>
          <w:rFonts w:asciiTheme="minorEastAsia" w:hAnsiTheme="minorEastAsia" w:hint="eastAsia"/>
          <w:sz w:val="24"/>
        </w:rPr>
        <w:t>表</w:t>
      </w:r>
    </w:p>
    <w:tbl>
      <w:tblPr>
        <w:tblStyle w:val="aa"/>
        <w:tblW w:w="8946" w:type="dxa"/>
        <w:tblLook w:val="04A0" w:firstRow="1" w:lastRow="0" w:firstColumn="1" w:lastColumn="0" w:noHBand="0" w:noVBand="1"/>
      </w:tblPr>
      <w:tblGrid>
        <w:gridCol w:w="1384"/>
        <w:gridCol w:w="1418"/>
        <w:gridCol w:w="1417"/>
        <w:gridCol w:w="1276"/>
        <w:gridCol w:w="1559"/>
        <w:gridCol w:w="1892"/>
      </w:tblGrid>
      <w:tr w:rsidR="00E4567E" w14:paraId="28D2728B" w14:textId="77777777" w:rsidTr="00006989">
        <w:trPr>
          <w:trHeight w:val="496"/>
        </w:trPr>
        <w:tc>
          <w:tcPr>
            <w:tcW w:w="1384" w:type="dxa"/>
            <w:vAlign w:val="center"/>
          </w:tcPr>
          <w:p w14:paraId="063D8FB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字段名</w:t>
            </w:r>
          </w:p>
        </w:tc>
        <w:tc>
          <w:tcPr>
            <w:tcW w:w="1418" w:type="dxa"/>
            <w:vAlign w:val="center"/>
          </w:tcPr>
          <w:p w14:paraId="02BE7D07"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数据类型</w:t>
            </w:r>
          </w:p>
        </w:tc>
        <w:tc>
          <w:tcPr>
            <w:tcW w:w="1417" w:type="dxa"/>
            <w:vAlign w:val="center"/>
          </w:tcPr>
          <w:p w14:paraId="60CF3575"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长度（精度）</w:t>
            </w:r>
          </w:p>
        </w:tc>
        <w:tc>
          <w:tcPr>
            <w:tcW w:w="1276" w:type="dxa"/>
            <w:vAlign w:val="center"/>
          </w:tcPr>
          <w:p w14:paraId="0842A107"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是否为空</w:t>
            </w:r>
          </w:p>
        </w:tc>
        <w:tc>
          <w:tcPr>
            <w:tcW w:w="1559" w:type="dxa"/>
            <w:vAlign w:val="center"/>
          </w:tcPr>
          <w:p w14:paraId="7F2833A6" w14:textId="77777777" w:rsidR="00E4567E" w:rsidRDefault="00E4567E" w:rsidP="00006989">
            <w:pPr>
              <w:jc w:val="center"/>
              <w:rPr>
                <w:rFonts w:asciiTheme="minorEastAsia" w:hAnsiTheme="minorEastAsia"/>
              </w:rPr>
            </w:pPr>
            <w:proofErr w:type="gramStart"/>
            <w:r>
              <w:rPr>
                <w:rFonts w:asciiTheme="minorEastAsia" w:hAnsiTheme="minorEastAsia" w:hint="eastAsia"/>
              </w:rPr>
              <w:t>键说明</w:t>
            </w:r>
            <w:proofErr w:type="gramEnd"/>
          </w:p>
        </w:tc>
        <w:tc>
          <w:tcPr>
            <w:tcW w:w="1892" w:type="dxa"/>
            <w:vAlign w:val="center"/>
          </w:tcPr>
          <w:p w14:paraId="44526AA7" w14:textId="77777777" w:rsidR="00E4567E" w:rsidRDefault="00E4567E" w:rsidP="00006989">
            <w:pPr>
              <w:jc w:val="center"/>
              <w:rPr>
                <w:rFonts w:asciiTheme="minorEastAsia" w:hAnsiTheme="minorEastAsia"/>
              </w:rPr>
            </w:pPr>
            <w:r>
              <w:rPr>
                <w:rFonts w:asciiTheme="minorEastAsia" w:hAnsiTheme="minorEastAsia" w:hint="eastAsia"/>
              </w:rPr>
              <w:t>备注</w:t>
            </w:r>
          </w:p>
        </w:tc>
      </w:tr>
      <w:tr w:rsidR="00E4567E" w14:paraId="784B8E04" w14:textId="77777777" w:rsidTr="00006989">
        <w:tc>
          <w:tcPr>
            <w:tcW w:w="1384" w:type="dxa"/>
            <w:vAlign w:val="center"/>
          </w:tcPr>
          <w:p w14:paraId="2C810B39"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AId</w:t>
            </w:r>
          </w:p>
        </w:tc>
        <w:tc>
          <w:tcPr>
            <w:tcW w:w="1418" w:type="dxa"/>
            <w:vAlign w:val="center"/>
          </w:tcPr>
          <w:p w14:paraId="6D98638B"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INT</w:t>
            </w:r>
          </w:p>
        </w:tc>
        <w:tc>
          <w:tcPr>
            <w:tcW w:w="1417" w:type="dxa"/>
            <w:vAlign w:val="center"/>
          </w:tcPr>
          <w:p w14:paraId="0A2FC389"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276" w:type="dxa"/>
            <w:vAlign w:val="center"/>
          </w:tcPr>
          <w:p w14:paraId="656D11F2"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24564D14" w14:textId="77777777" w:rsidR="00E4567E" w:rsidRDefault="00E4567E" w:rsidP="00006989">
            <w:pPr>
              <w:jc w:val="center"/>
              <w:rPr>
                <w:rFonts w:asciiTheme="minorEastAsia" w:hAnsiTheme="minorEastAsia"/>
              </w:rPr>
            </w:pPr>
            <w:r>
              <w:rPr>
                <w:rFonts w:asciiTheme="minorEastAsia" w:hAnsiTheme="minorEastAsia" w:cs="Arial" w:hint="eastAsia"/>
                <w:kern w:val="0"/>
              </w:rPr>
              <w:t>PRIMARY KEY</w:t>
            </w:r>
          </w:p>
        </w:tc>
        <w:tc>
          <w:tcPr>
            <w:tcW w:w="1892" w:type="dxa"/>
            <w:vAlign w:val="center"/>
          </w:tcPr>
          <w:p w14:paraId="1DD7BBC7" w14:textId="77777777" w:rsidR="00E4567E" w:rsidRDefault="00E4567E" w:rsidP="00006989">
            <w:pPr>
              <w:jc w:val="center"/>
              <w:rPr>
                <w:rFonts w:asciiTheme="minorEastAsia" w:hAnsiTheme="minorEastAsia"/>
              </w:rPr>
            </w:pPr>
            <w:r>
              <w:rPr>
                <w:rFonts w:asciiTheme="minorEastAsia" w:hAnsiTheme="minorEastAsia" w:hint="eastAsia"/>
                <w:sz w:val="24"/>
              </w:rPr>
              <w:t>Manage Style表和Review Works表的FOREIGN KEY</w:t>
            </w:r>
          </w:p>
        </w:tc>
      </w:tr>
      <w:tr w:rsidR="00E4567E" w14:paraId="76F8DC72" w14:textId="77777777" w:rsidTr="00006989">
        <w:tc>
          <w:tcPr>
            <w:tcW w:w="1384" w:type="dxa"/>
            <w:vAlign w:val="center"/>
          </w:tcPr>
          <w:p w14:paraId="05942FA9"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Password</w:t>
            </w:r>
          </w:p>
        </w:tc>
        <w:tc>
          <w:tcPr>
            <w:tcW w:w="1418" w:type="dxa"/>
            <w:vAlign w:val="center"/>
          </w:tcPr>
          <w:p w14:paraId="20F511C8"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VARCHAR</w:t>
            </w:r>
          </w:p>
        </w:tc>
        <w:tc>
          <w:tcPr>
            <w:tcW w:w="1417" w:type="dxa"/>
            <w:vAlign w:val="center"/>
          </w:tcPr>
          <w:p w14:paraId="74B7DFA6"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20</w:t>
            </w:r>
          </w:p>
        </w:tc>
        <w:tc>
          <w:tcPr>
            <w:tcW w:w="1276" w:type="dxa"/>
            <w:vAlign w:val="center"/>
          </w:tcPr>
          <w:p w14:paraId="4D0BD3C6"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59C81F21" w14:textId="77777777" w:rsidR="00E4567E" w:rsidRDefault="00E4567E" w:rsidP="00006989">
            <w:pPr>
              <w:jc w:val="center"/>
              <w:rPr>
                <w:rFonts w:asciiTheme="minorEastAsia" w:hAnsiTheme="minorEastAsia"/>
              </w:rPr>
            </w:pPr>
          </w:p>
        </w:tc>
        <w:tc>
          <w:tcPr>
            <w:tcW w:w="1892" w:type="dxa"/>
            <w:vAlign w:val="center"/>
          </w:tcPr>
          <w:p w14:paraId="6D5F2AC6" w14:textId="77777777" w:rsidR="00E4567E" w:rsidRDefault="00E4567E" w:rsidP="00006989">
            <w:pPr>
              <w:jc w:val="center"/>
              <w:rPr>
                <w:rFonts w:asciiTheme="minorEastAsia" w:hAnsiTheme="minorEastAsia"/>
              </w:rPr>
            </w:pPr>
          </w:p>
        </w:tc>
      </w:tr>
    </w:tbl>
    <w:p w14:paraId="442DFE9F" w14:textId="77777777" w:rsidR="00E4567E" w:rsidRDefault="00E4567E" w:rsidP="00745E36">
      <w:pPr>
        <w:pStyle w:val="a9"/>
        <w:numPr>
          <w:ilvl w:val="0"/>
          <w:numId w:val="37"/>
        </w:numPr>
        <w:ind w:left="1065" w:firstLineChars="0"/>
        <w:rPr>
          <w:rFonts w:asciiTheme="minorEastAsia" w:hAnsiTheme="minorEastAsia"/>
          <w:sz w:val="24"/>
        </w:rPr>
      </w:pPr>
      <w:r>
        <w:rPr>
          <w:rFonts w:asciiTheme="minorEastAsia" w:hAnsiTheme="minorEastAsia" w:hint="eastAsia"/>
          <w:sz w:val="24"/>
        </w:rPr>
        <w:t>Manage Style</w:t>
      </w:r>
      <w:r>
        <w:rPr>
          <w:rFonts w:asciiTheme="minorEastAsia" w:hAnsiTheme="minorEastAsia" w:hint="eastAsia"/>
          <w:sz w:val="24"/>
        </w:rPr>
        <w:t>表</w:t>
      </w:r>
    </w:p>
    <w:tbl>
      <w:tblPr>
        <w:tblStyle w:val="aa"/>
        <w:tblW w:w="8946" w:type="dxa"/>
        <w:tblLook w:val="04A0" w:firstRow="1" w:lastRow="0" w:firstColumn="1" w:lastColumn="0" w:noHBand="0" w:noVBand="1"/>
      </w:tblPr>
      <w:tblGrid>
        <w:gridCol w:w="1384"/>
        <w:gridCol w:w="1418"/>
        <w:gridCol w:w="1417"/>
        <w:gridCol w:w="1276"/>
        <w:gridCol w:w="1559"/>
        <w:gridCol w:w="1892"/>
      </w:tblGrid>
      <w:tr w:rsidR="00E4567E" w14:paraId="01D7CC9A" w14:textId="77777777" w:rsidTr="00006989">
        <w:trPr>
          <w:trHeight w:val="496"/>
        </w:trPr>
        <w:tc>
          <w:tcPr>
            <w:tcW w:w="1384" w:type="dxa"/>
            <w:vAlign w:val="center"/>
          </w:tcPr>
          <w:p w14:paraId="338DE152"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字段名</w:t>
            </w:r>
          </w:p>
        </w:tc>
        <w:tc>
          <w:tcPr>
            <w:tcW w:w="1418" w:type="dxa"/>
            <w:vAlign w:val="center"/>
          </w:tcPr>
          <w:p w14:paraId="6509CC2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数据类型</w:t>
            </w:r>
          </w:p>
        </w:tc>
        <w:tc>
          <w:tcPr>
            <w:tcW w:w="1417" w:type="dxa"/>
            <w:vAlign w:val="center"/>
          </w:tcPr>
          <w:p w14:paraId="43EA9577"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长度（精度）</w:t>
            </w:r>
          </w:p>
        </w:tc>
        <w:tc>
          <w:tcPr>
            <w:tcW w:w="1276" w:type="dxa"/>
            <w:vAlign w:val="center"/>
          </w:tcPr>
          <w:p w14:paraId="1974DC2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是否为空</w:t>
            </w:r>
          </w:p>
        </w:tc>
        <w:tc>
          <w:tcPr>
            <w:tcW w:w="1559" w:type="dxa"/>
            <w:vAlign w:val="center"/>
          </w:tcPr>
          <w:p w14:paraId="332DDF64" w14:textId="77777777" w:rsidR="00E4567E" w:rsidRDefault="00E4567E" w:rsidP="00006989">
            <w:pPr>
              <w:jc w:val="center"/>
              <w:rPr>
                <w:rFonts w:asciiTheme="minorEastAsia" w:hAnsiTheme="minorEastAsia"/>
              </w:rPr>
            </w:pPr>
            <w:proofErr w:type="gramStart"/>
            <w:r>
              <w:rPr>
                <w:rFonts w:asciiTheme="minorEastAsia" w:hAnsiTheme="minorEastAsia" w:hint="eastAsia"/>
              </w:rPr>
              <w:t>键说明</w:t>
            </w:r>
            <w:proofErr w:type="gramEnd"/>
          </w:p>
        </w:tc>
        <w:tc>
          <w:tcPr>
            <w:tcW w:w="1892" w:type="dxa"/>
            <w:vAlign w:val="center"/>
          </w:tcPr>
          <w:p w14:paraId="01DFCD68" w14:textId="77777777" w:rsidR="00E4567E" w:rsidRDefault="00E4567E" w:rsidP="00006989">
            <w:pPr>
              <w:jc w:val="center"/>
              <w:rPr>
                <w:rFonts w:asciiTheme="minorEastAsia" w:hAnsiTheme="minorEastAsia"/>
              </w:rPr>
            </w:pPr>
            <w:r>
              <w:rPr>
                <w:rFonts w:asciiTheme="minorEastAsia" w:hAnsiTheme="minorEastAsia" w:hint="eastAsia"/>
              </w:rPr>
              <w:t>备注</w:t>
            </w:r>
          </w:p>
        </w:tc>
      </w:tr>
      <w:tr w:rsidR="00E4567E" w14:paraId="087335B5" w14:textId="77777777" w:rsidTr="00006989">
        <w:tc>
          <w:tcPr>
            <w:tcW w:w="1384" w:type="dxa"/>
            <w:vAlign w:val="center"/>
          </w:tcPr>
          <w:p w14:paraId="4ED0DDCE"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hint="eastAsia"/>
                <w:sz w:val="24"/>
              </w:rPr>
              <w:t>AId</w:t>
            </w:r>
          </w:p>
        </w:tc>
        <w:tc>
          <w:tcPr>
            <w:tcW w:w="1418" w:type="dxa"/>
            <w:vAlign w:val="center"/>
          </w:tcPr>
          <w:p w14:paraId="3DD9F89B"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INT</w:t>
            </w:r>
          </w:p>
        </w:tc>
        <w:tc>
          <w:tcPr>
            <w:tcW w:w="1417" w:type="dxa"/>
            <w:vAlign w:val="center"/>
          </w:tcPr>
          <w:p w14:paraId="6E231D29"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276" w:type="dxa"/>
            <w:vAlign w:val="center"/>
          </w:tcPr>
          <w:p w14:paraId="54229957"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4E618ABA" w14:textId="77777777" w:rsidR="00E4567E" w:rsidRDefault="00E4567E" w:rsidP="00006989">
            <w:pPr>
              <w:jc w:val="center"/>
              <w:rPr>
                <w:rFonts w:asciiTheme="minorEastAsia" w:hAnsiTheme="minorEastAsia"/>
              </w:rPr>
            </w:pPr>
            <w:r>
              <w:rPr>
                <w:rFonts w:asciiTheme="minorEastAsia" w:hAnsiTheme="minorEastAsia" w:cs="Arial" w:hint="eastAsia"/>
                <w:kern w:val="0"/>
              </w:rPr>
              <w:t>PRIMARY KEY</w:t>
            </w:r>
          </w:p>
        </w:tc>
        <w:tc>
          <w:tcPr>
            <w:tcW w:w="1892" w:type="dxa"/>
            <w:vAlign w:val="center"/>
          </w:tcPr>
          <w:p w14:paraId="0F13DF89" w14:textId="77777777" w:rsidR="00E4567E" w:rsidRDefault="00E4567E" w:rsidP="00006989">
            <w:pPr>
              <w:jc w:val="center"/>
              <w:rPr>
                <w:rFonts w:asciiTheme="minorEastAsia" w:hAnsiTheme="minorEastAsia"/>
              </w:rPr>
            </w:pPr>
          </w:p>
        </w:tc>
      </w:tr>
      <w:tr w:rsidR="00E4567E" w14:paraId="651EB857" w14:textId="77777777" w:rsidTr="00006989">
        <w:tc>
          <w:tcPr>
            <w:tcW w:w="1384" w:type="dxa"/>
            <w:vAlign w:val="center"/>
          </w:tcPr>
          <w:p w14:paraId="46E0174D"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lastRenderedPageBreak/>
              <w:t>SId</w:t>
            </w:r>
          </w:p>
        </w:tc>
        <w:tc>
          <w:tcPr>
            <w:tcW w:w="1418" w:type="dxa"/>
            <w:vAlign w:val="center"/>
          </w:tcPr>
          <w:p w14:paraId="1DEAC7CE"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INT</w:t>
            </w:r>
          </w:p>
        </w:tc>
        <w:tc>
          <w:tcPr>
            <w:tcW w:w="1417" w:type="dxa"/>
            <w:vAlign w:val="center"/>
          </w:tcPr>
          <w:p w14:paraId="52FFF3B7"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276" w:type="dxa"/>
            <w:vAlign w:val="center"/>
          </w:tcPr>
          <w:p w14:paraId="40359111"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620B0DFE" w14:textId="77777777" w:rsidR="00E4567E" w:rsidRDefault="00E4567E" w:rsidP="00006989">
            <w:pPr>
              <w:jc w:val="center"/>
              <w:rPr>
                <w:rFonts w:asciiTheme="minorEastAsia" w:hAnsiTheme="minorEastAsia"/>
              </w:rPr>
            </w:pPr>
            <w:r>
              <w:rPr>
                <w:rFonts w:asciiTheme="minorEastAsia" w:hAnsiTheme="minorEastAsia" w:cs="Arial" w:hint="eastAsia"/>
                <w:kern w:val="0"/>
              </w:rPr>
              <w:t>PRIMARY KEY</w:t>
            </w:r>
          </w:p>
        </w:tc>
        <w:tc>
          <w:tcPr>
            <w:tcW w:w="1892" w:type="dxa"/>
            <w:vAlign w:val="center"/>
          </w:tcPr>
          <w:p w14:paraId="5D24BACA" w14:textId="77777777" w:rsidR="00E4567E" w:rsidRDefault="00E4567E" w:rsidP="00006989">
            <w:pPr>
              <w:jc w:val="center"/>
              <w:rPr>
                <w:rFonts w:asciiTheme="minorEastAsia" w:hAnsiTheme="minorEastAsia"/>
              </w:rPr>
            </w:pPr>
          </w:p>
        </w:tc>
      </w:tr>
    </w:tbl>
    <w:p w14:paraId="6692BD17" w14:textId="77777777" w:rsidR="00E4567E" w:rsidRDefault="00E4567E" w:rsidP="00745E36">
      <w:pPr>
        <w:pStyle w:val="a9"/>
        <w:numPr>
          <w:ilvl w:val="0"/>
          <w:numId w:val="37"/>
        </w:numPr>
        <w:ind w:left="1065" w:firstLineChars="0"/>
        <w:rPr>
          <w:rFonts w:asciiTheme="minorEastAsia" w:hAnsiTheme="minorEastAsia"/>
          <w:sz w:val="24"/>
        </w:rPr>
      </w:pPr>
      <w:r>
        <w:rPr>
          <w:rFonts w:asciiTheme="minorEastAsia" w:hAnsiTheme="minorEastAsia" w:hint="eastAsia"/>
          <w:sz w:val="24"/>
        </w:rPr>
        <w:t>Review Works</w:t>
      </w:r>
      <w:r>
        <w:rPr>
          <w:rFonts w:asciiTheme="minorEastAsia" w:hAnsiTheme="minorEastAsia" w:hint="eastAsia"/>
          <w:sz w:val="24"/>
        </w:rPr>
        <w:t>表</w:t>
      </w:r>
    </w:p>
    <w:tbl>
      <w:tblPr>
        <w:tblStyle w:val="aa"/>
        <w:tblW w:w="8946" w:type="dxa"/>
        <w:tblLook w:val="04A0" w:firstRow="1" w:lastRow="0" w:firstColumn="1" w:lastColumn="0" w:noHBand="0" w:noVBand="1"/>
      </w:tblPr>
      <w:tblGrid>
        <w:gridCol w:w="1384"/>
        <w:gridCol w:w="1418"/>
        <w:gridCol w:w="1417"/>
        <w:gridCol w:w="1276"/>
        <w:gridCol w:w="1559"/>
        <w:gridCol w:w="1892"/>
      </w:tblGrid>
      <w:tr w:rsidR="00E4567E" w14:paraId="7A2A9810" w14:textId="77777777" w:rsidTr="00006989">
        <w:trPr>
          <w:trHeight w:val="496"/>
        </w:trPr>
        <w:tc>
          <w:tcPr>
            <w:tcW w:w="1384" w:type="dxa"/>
            <w:vAlign w:val="center"/>
          </w:tcPr>
          <w:p w14:paraId="266D133E"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字段名</w:t>
            </w:r>
          </w:p>
        </w:tc>
        <w:tc>
          <w:tcPr>
            <w:tcW w:w="1418" w:type="dxa"/>
            <w:vAlign w:val="center"/>
          </w:tcPr>
          <w:p w14:paraId="4187FCFA"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数据类型</w:t>
            </w:r>
          </w:p>
        </w:tc>
        <w:tc>
          <w:tcPr>
            <w:tcW w:w="1417" w:type="dxa"/>
            <w:vAlign w:val="center"/>
          </w:tcPr>
          <w:p w14:paraId="1900D94A"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长度（精度）</w:t>
            </w:r>
          </w:p>
        </w:tc>
        <w:tc>
          <w:tcPr>
            <w:tcW w:w="1276" w:type="dxa"/>
            <w:vAlign w:val="center"/>
          </w:tcPr>
          <w:p w14:paraId="509CB6E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是否为空</w:t>
            </w:r>
          </w:p>
        </w:tc>
        <w:tc>
          <w:tcPr>
            <w:tcW w:w="1559" w:type="dxa"/>
            <w:vAlign w:val="center"/>
          </w:tcPr>
          <w:p w14:paraId="2720F57D" w14:textId="77777777" w:rsidR="00E4567E" w:rsidRDefault="00E4567E" w:rsidP="00006989">
            <w:pPr>
              <w:jc w:val="center"/>
              <w:rPr>
                <w:rFonts w:asciiTheme="minorEastAsia" w:hAnsiTheme="minorEastAsia"/>
              </w:rPr>
            </w:pPr>
            <w:proofErr w:type="gramStart"/>
            <w:r>
              <w:rPr>
                <w:rFonts w:asciiTheme="minorEastAsia" w:hAnsiTheme="minorEastAsia" w:hint="eastAsia"/>
              </w:rPr>
              <w:t>键说明</w:t>
            </w:r>
            <w:proofErr w:type="gramEnd"/>
          </w:p>
        </w:tc>
        <w:tc>
          <w:tcPr>
            <w:tcW w:w="1892" w:type="dxa"/>
            <w:vAlign w:val="center"/>
          </w:tcPr>
          <w:p w14:paraId="367679C7" w14:textId="77777777" w:rsidR="00E4567E" w:rsidRDefault="00E4567E" w:rsidP="00006989">
            <w:pPr>
              <w:jc w:val="center"/>
              <w:rPr>
                <w:rFonts w:asciiTheme="minorEastAsia" w:hAnsiTheme="minorEastAsia"/>
              </w:rPr>
            </w:pPr>
            <w:r>
              <w:rPr>
                <w:rFonts w:asciiTheme="minorEastAsia" w:hAnsiTheme="minorEastAsia" w:hint="eastAsia"/>
              </w:rPr>
              <w:t>备注</w:t>
            </w:r>
          </w:p>
        </w:tc>
      </w:tr>
      <w:tr w:rsidR="00E4567E" w14:paraId="58266A68" w14:textId="77777777" w:rsidTr="00006989">
        <w:tc>
          <w:tcPr>
            <w:tcW w:w="1384" w:type="dxa"/>
            <w:vAlign w:val="center"/>
          </w:tcPr>
          <w:p w14:paraId="4F1896A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hint="eastAsia"/>
                <w:sz w:val="24"/>
              </w:rPr>
              <w:t>AId</w:t>
            </w:r>
          </w:p>
        </w:tc>
        <w:tc>
          <w:tcPr>
            <w:tcW w:w="1418" w:type="dxa"/>
            <w:vAlign w:val="center"/>
          </w:tcPr>
          <w:p w14:paraId="7D591DDF"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INT</w:t>
            </w:r>
          </w:p>
        </w:tc>
        <w:tc>
          <w:tcPr>
            <w:tcW w:w="1417" w:type="dxa"/>
            <w:vAlign w:val="center"/>
          </w:tcPr>
          <w:p w14:paraId="5EDBE899"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276" w:type="dxa"/>
            <w:vAlign w:val="center"/>
          </w:tcPr>
          <w:p w14:paraId="357727B3"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373ACA01" w14:textId="77777777" w:rsidR="00E4567E" w:rsidRDefault="00E4567E" w:rsidP="00006989">
            <w:pPr>
              <w:jc w:val="center"/>
              <w:rPr>
                <w:rFonts w:asciiTheme="minorEastAsia" w:hAnsiTheme="minorEastAsia"/>
              </w:rPr>
            </w:pPr>
            <w:r>
              <w:rPr>
                <w:rFonts w:asciiTheme="minorEastAsia" w:hAnsiTheme="minorEastAsia" w:cs="Arial" w:hint="eastAsia"/>
                <w:kern w:val="0"/>
              </w:rPr>
              <w:t>PRIMARY KEY</w:t>
            </w:r>
          </w:p>
        </w:tc>
        <w:tc>
          <w:tcPr>
            <w:tcW w:w="1892" w:type="dxa"/>
            <w:vAlign w:val="center"/>
          </w:tcPr>
          <w:p w14:paraId="6564693E" w14:textId="77777777" w:rsidR="00E4567E" w:rsidRDefault="00E4567E" w:rsidP="00006989">
            <w:pPr>
              <w:jc w:val="center"/>
              <w:rPr>
                <w:rFonts w:asciiTheme="minorEastAsia" w:hAnsiTheme="minorEastAsia"/>
              </w:rPr>
            </w:pPr>
          </w:p>
        </w:tc>
      </w:tr>
      <w:tr w:rsidR="00E4567E" w14:paraId="473BA7FE" w14:textId="77777777" w:rsidTr="00006989">
        <w:tc>
          <w:tcPr>
            <w:tcW w:w="1384" w:type="dxa"/>
            <w:vAlign w:val="center"/>
          </w:tcPr>
          <w:p w14:paraId="54CCED6C"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WId</w:t>
            </w:r>
          </w:p>
        </w:tc>
        <w:tc>
          <w:tcPr>
            <w:tcW w:w="1418" w:type="dxa"/>
            <w:vAlign w:val="center"/>
          </w:tcPr>
          <w:p w14:paraId="54BD39AD"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INT</w:t>
            </w:r>
          </w:p>
        </w:tc>
        <w:tc>
          <w:tcPr>
            <w:tcW w:w="1417" w:type="dxa"/>
            <w:vAlign w:val="center"/>
          </w:tcPr>
          <w:p w14:paraId="7A5A7BD5"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10</w:t>
            </w:r>
          </w:p>
        </w:tc>
        <w:tc>
          <w:tcPr>
            <w:tcW w:w="1276" w:type="dxa"/>
            <w:vAlign w:val="center"/>
          </w:tcPr>
          <w:p w14:paraId="7C4DA059"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color w:val="000000" w:themeColor="text1"/>
                <w:kern w:val="24"/>
              </w:rPr>
              <w:t>NOT NULL</w:t>
            </w:r>
          </w:p>
        </w:tc>
        <w:tc>
          <w:tcPr>
            <w:tcW w:w="1559" w:type="dxa"/>
            <w:vAlign w:val="center"/>
          </w:tcPr>
          <w:p w14:paraId="490D6DD8" w14:textId="77777777" w:rsidR="00E4567E" w:rsidRDefault="00E4567E" w:rsidP="00006989">
            <w:pPr>
              <w:jc w:val="center"/>
              <w:rPr>
                <w:rFonts w:asciiTheme="minorEastAsia" w:hAnsiTheme="minorEastAsia"/>
              </w:rPr>
            </w:pPr>
            <w:r>
              <w:rPr>
                <w:rFonts w:asciiTheme="minorEastAsia" w:hAnsiTheme="minorEastAsia" w:cs="Arial" w:hint="eastAsia"/>
                <w:kern w:val="0"/>
              </w:rPr>
              <w:t>PRIMARY KEY</w:t>
            </w:r>
          </w:p>
        </w:tc>
        <w:tc>
          <w:tcPr>
            <w:tcW w:w="1892" w:type="dxa"/>
            <w:vAlign w:val="center"/>
          </w:tcPr>
          <w:p w14:paraId="233BC685" w14:textId="77777777" w:rsidR="00E4567E" w:rsidRDefault="00E4567E" w:rsidP="00006989">
            <w:pPr>
              <w:jc w:val="center"/>
              <w:rPr>
                <w:rFonts w:asciiTheme="minorEastAsia" w:hAnsiTheme="minorEastAsia"/>
              </w:rPr>
            </w:pPr>
          </w:p>
        </w:tc>
      </w:tr>
      <w:tr w:rsidR="00E4567E" w14:paraId="0D06B702" w14:textId="77777777" w:rsidTr="00006989">
        <w:tc>
          <w:tcPr>
            <w:tcW w:w="1384" w:type="dxa"/>
            <w:vAlign w:val="center"/>
          </w:tcPr>
          <w:p w14:paraId="56A8A6A5"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Describe</w:t>
            </w:r>
          </w:p>
        </w:tc>
        <w:tc>
          <w:tcPr>
            <w:tcW w:w="1418" w:type="dxa"/>
            <w:vAlign w:val="center"/>
          </w:tcPr>
          <w:p w14:paraId="1F0DECF2"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VARCHAR</w:t>
            </w:r>
          </w:p>
        </w:tc>
        <w:tc>
          <w:tcPr>
            <w:tcW w:w="1417" w:type="dxa"/>
            <w:vAlign w:val="center"/>
          </w:tcPr>
          <w:p w14:paraId="7447D40E" w14:textId="77777777" w:rsidR="00E4567E" w:rsidRDefault="00E4567E" w:rsidP="00006989">
            <w:pPr>
              <w:widowControl/>
              <w:jc w:val="center"/>
              <w:textAlignment w:val="baseline"/>
              <w:rPr>
                <w:rFonts w:asciiTheme="minorEastAsia" w:hAnsiTheme="minorEastAsia" w:cs="Arial"/>
                <w:kern w:val="0"/>
              </w:rPr>
            </w:pPr>
            <w:r>
              <w:rPr>
                <w:rFonts w:asciiTheme="minorEastAsia" w:hAnsiTheme="minorEastAsia" w:cs="Arial" w:hint="eastAsia"/>
                <w:kern w:val="0"/>
              </w:rPr>
              <w:t>20</w:t>
            </w:r>
          </w:p>
        </w:tc>
        <w:tc>
          <w:tcPr>
            <w:tcW w:w="1276" w:type="dxa"/>
            <w:vAlign w:val="center"/>
          </w:tcPr>
          <w:p w14:paraId="029F1C9E" w14:textId="77777777" w:rsidR="00E4567E" w:rsidRDefault="00E4567E" w:rsidP="00006989">
            <w:pPr>
              <w:widowControl/>
              <w:jc w:val="center"/>
              <w:textAlignment w:val="baseline"/>
              <w:rPr>
                <w:rFonts w:asciiTheme="minorEastAsia" w:hAnsiTheme="minorEastAsia" w:cs="Arial"/>
                <w:kern w:val="0"/>
              </w:rPr>
            </w:pPr>
          </w:p>
        </w:tc>
        <w:tc>
          <w:tcPr>
            <w:tcW w:w="1559" w:type="dxa"/>
            <w:vAlign w:val="center"/>
          </w:tcPr>
          <w:p w14:paraId="2D1992DF" w14:textId="77777777" w:rsidR="00E4567E" w:rsidRDefault="00E4567E" w:rsidP="00006989">
            <w:pPr>
              <w:jc w:val="center"/>
              <w:rPr>
                <w:rFonts w:asciiTheme="minorEastAsia" w:hAnsiTheme="minorEastAsia"/>
              </w:rPr>
            </w:pPr>
          </w:p>
        </w:tc>
        <w:tc>
          <w:tcPr>
            <w:tcW w:w="1892" w:type="dxa"/>
            <w:vAlign w:val="center"/>
          </w:tcPr>
          <w:p w14:paraId="492434B4" w14:textId="77777777" w:rsidR="00E4567E" w:rsidRDefault="00E4567E" w:rsidP="00006989">
            <w:pPr>
              <w:jc w:val="center"/>
              <w:rPr>
                <w:rFonts w:asciiTheme="minorEastAsia" w:hAnsiTheme="minorEastAsia"/>
              </w:rPr>
            </w:pPr>
          </w:p>
        </w:tc>
      </w:tr>
    </w:tbl>
    <w:p w14:paraId="55A7847E" w14:textId="77777777" w:rsidR="00E4567E" w:rsidRDefault="00E4567E" w:rsidP="00E4567E">
      <w:pPr>
        <w:ind w:rightChars="40" w:right="84"/>
        <w:rPr>
          <w:rFonts w:asciiTheme="minorEastAsia" w:hAnsiTheme="minorEastAsia"/>
          <w:sz w:val="24"/>
        </w:rPr>
      </w:pPr>
    </w:p>
    <w:p w14:paraId="1692BB87" w14:textId="77777777" w:rsidR="00E4567E" w:rsidRDefault="00E4567E" w:rsidP="00E4567E">
      <w:pPr>
        <w:ind w:rightChars="40" w:right="84"/>
        <w:rPr>
          <w:rFonts w:asciiTheme="minorEastAsia" w:hAnsiTheme="minorEastAsia"/>
          <w:sz w:val="24"/>
        </w:rPr>
      </w:pPr>
    </w:p>
    <w:p w14:paraId="5CB77A41" w14:textId="0139E10E" w:rsidR="00131194" w:rsidRPr="00A9571B" w:rsidRDefault="00131194" w:rsidP="00131194"/>
    <w:p w14:paraId="6B65C4FF" w14:textId="1630F726" w:rsidR="00216E67" w:rsidRDefault="00131194" w:rsidP="00E4567E">
      <w:pPr>
        <w:pStyle w:val="1"/>
      </w:pPr>
      <w:r>
        <w:t>4</w:t>
      </w:r>
      <w:r w:rsidR="005A070D">
        <w:rPr>
          <w:rFonts w:hint="eastAsia"/>
        </w:rPr>
        <w:t>．</w:t>
      </w:r>
      <w:bookmarkEnd w:id="7"/>
      <w:r w:rsidR="00572553">
        <w:rPr>
          <w:rFonts w:hint="eastAsia"/>
        </w:rPr>
        <w:t>系统模块划分</w:t>
      </w:r>
    </w:p>
    <w:p w14:paraId="3A435C61" w14:textId="77777777" w:rsidR="00216E67" w:rsidRPr="00216E67" w:rsidRDefault="00216E67" w:rsidP="00216E67">
      <w:pPr>
        <w:ind w:firstLine="420"/>
      </w:pPr>
      <w:r w:rsidRPr="00216E67">
        <w:t>本系统采用</w:t>
      </w:r>
      <w:r w:rsidRPr="00216E67">
        <w:t>MVC</w:t>
      </w:r>
      <w:r w:rsidRPr="00216E67">
        <w:t>体系结构（</w:t>
      </w:r>
      <w:r w:rsidRPr="00216E67">
        <w:t>Model-View-Controller</w:t>
      </w:r>
      <w:r w:rsidRPr="00216E67">
        <w:t>），其中</w:t>
      </w:r>
      <w:r w:rsidRPr="00216E67">
        <w:t>Model</w:t>
      </w:r>
      <w:r w:rsidRPr="00216E67">
        <w:t>是数据</w:t>
      </w:r>
      <w:proofErr w:type="gramStart"/>
      <w:r w:rsidRPr="00216E67">
        <w:t>逻</w:t>
      </w:r>
      <w:proofErr w:type="gramEnd"/>
      <w:r w:rsidRPr="00216E67">
        <w:t>辑模型，负责数据的操作和管理；</w:t>
      </w:r>
      <w:r w:rsidRPr="00216E67">
        <w:t>View</w:t>
      </w:r>
      <w:r w:rsidRPr="00216E67">
        <w:t>是用户界面，负责向用户展示数据；</w:t>
      </w:r>
      <w:r w:rsidRPr="00216E67">
        <w:t>Controller</w:t>
      </w:r>
      <w:r w:rsidRPr="00216E67">
        <w:t>是业务</w:t>
      </w:r>
      <w:proofErr w:type="gramStart"/>
      <w:r w:rsidRPr="00216E67">
        <w:t>逻</w:t>
      </w:r>
      <w:proofErr w:type="gramEnd"/>
      <w:r w:rsidRPr="00216E67">
        <w:t>辑控制器，负责控制程序流程和协调</w:t>
      </w:r>
      <w:r w:rsidRPr="00216E67">
        <w:t>Model</w:t>
      </w:r>
      <w:r w:rsidRPr="00216E67">
        <w:t>和</w:t>
      </w:r>
      <w:r w:rsidRPr="00216E67">
        <w:t>View</w:t>
      </w:r>
      <w:r w:rsidRPr="00216E67">
        <w:t>之间的交互。</w:t>
      </w:r>
    </w:p>
    <w:p w14:paraId="453BC4E3" w14:textId="77777777" w:rsidR="00216E67" w:rsidRPr="00216E67" w:rsidRDefault="00216E67" w:rsidP="00216E67">
      <w:r w:rsidRPr="00216E67">
        <w:t>根据上述体系结构，在本系统中可以划分以下模块：</w:t>
      </w:r>
    </w:p>
    <w:p w14:paraId="20FD1587" w14:textId="77777777" w:rsidR="00216E67" w:rsidRPr="00216E67" w:rsidRDefault="008422AF" w:rsidP="008422AF">
      <w:r>
        <w:rPr>
          <w:rFonts w:hint="eastAsia"/>
        </w:rPr>
        <w:t>1</w:t>
      </w:r>
      <w:r>
        <w:rPr>
          <w:rFonts w:hint="eastAsia"/>
        </w:rPr>
        <w:t>、</w:t>
      </w:r>
      <w:r w:rsidR="00216E67" w:rsidRPr="00216E67">
        <w:t>用户管理模块：包括注册、登录、个人信息管理、权限管理等功能，与</w:t>
      </w:r>
      <w:r w:rsidR="00216E67" w:rsidRPr="00216E67">
        <w:t>UserManager</w:t>
      </w:r>
      <w:r w:rsidR="00216E67" w:rsidRPr="00216E67">
        <w:t>类密切相关。</w:t>
      </w:r>
    </w:p>
    <w:p w14:paraId="282FA673" w14:textId="77777777" w:rsidR="00216E67" w:rsidRPr="00216E67" w:rsidRDefault="008422AF" w:rsidP="008422AF">
      <w:r>
        <w:t>2</w:t>
      </w:r>
      <w:r>
        <w:rPr>
          <w:rFonts w:hint="eastAsia"/>
        </w:rPr>
        <w:t>、</w:t>
      </w:r>
      <w:r w:rsidR="00216E67" w:rsidRPr="00216E67">
        <w:t>作品管理模块：包括上传、编辑、删除、查看、点赞、评论、分享等功能，与</w:t>
      </w:r>
      <w:r w:rsidR="00216E67" w:rsidRPr="00216E67">
        <w:t>WorkManager</w:t>
      </w:r>
      <w:r w:rsidR="00216E67" w:rsidRPr="00216E67">
        <w:t>类密切相关。</w:t>
      </w:r>
    </w:p>
    <w:p w14:paraId="47114B6A" w14:textId="77777777" w:rsidR="00216E67" w:rsidRPr="00216E67" w:rsidRDefault="008422AF" w:rsidP="008422AF">
      <w:r>
        <w:t>3</w:t>
      </w:r>
      <w:r>
        <w:rPr>
          <w:rFonts w:hint="eastAsia"/>
        </w:rPr>
        <w:t>、</w:t>
      </w:r>
      <w:r w:rsidR="00216E67" w:rsidRPr="00216E67">
        <w:t>搜索模块：包括根据关键字、作品类型、作品标签等信息进行筛选和搜索，与</w:t>
      </w:r>
      <w:r w:rsidR="00216E67" w:rsidRPr="00216E67">
        <w:t>SearchManager</w:t>
      </w:r>
      <w:r w:rsidR="00216E67" w:rsidRPr="00216E67">
        <w:t>类密切相关。</w:t>
      </w:r>
    </w:p>
    <w:p w14:paraId="7D86FFD7" w14:textId="77777777" w:rsidR="00216E67" w:rsidRPr="00216E67" w:rsidRDefault="008422AF" w:rsidP="008422AF">
      <w:r>
        <w:t>4</w:t>
      </w:r>
      <w:r>
        <w:rPr>
          <w:rFonts w:hint="eastAsia"/>
        </w:rPr>
        <w:t>、</w:t>
      </w:r>
      <w:r w:rsidR="00216E67" w:rsidRPr="00216E67">
        <w:t>审核管理模块：管理员专用模块，包括审核作品、查看作品、删除作品、编辑作品、查看用户信息等功能，与</w:t>
      </w:r>
      <w:r w:rsidR="00216E67" w:rsidRPr="00216E67">
        <w:t>AdminManager</w:t>
      </w:r>
      <w:r w:rsidR="00216E67" w:rsidRPr="00216E67">
        <w:t>类密切相关。</w:t>
      </w:r>
    </w:p>
    <w:p w14:paraId="3F11CF3F" w14:textId="77777777" w:rsidR="00216E67" w:rsidRPr="00216E67" w:rsidRDefault="008422AF" w:rsidP="008422AF">
      <w:r>
        <w:t>5</w:t>
      </w:r>
      <w:r>
        <w:rPr>
          <w:rFonts w:hint="eastAsia"/>
        </w:rPr>
        <w:t>、</w:t>
      </w:r>
      <w:r w:rsidR="00216E67" w:rsidRPr="00216E67">
        <w:t>UI</w:t>
      </w:r>
      <w:r w:rsidR="00216E67" w:rsidRPr="00216E67">
        <w:t>模块：即用户界面，负责向用户展示数据和响应用户操作，与</w:t>
      </w:r>
      <w:r w:rsidR="00216E67" w:rsidRPr="00216E67">
        <w:t>UIController</w:t>
      </w:r>
      <w:r w:rsidR="00216E67" w:rsidRPr="00216E67">
        <w:t>类密切相关。</w:t>
      </w:r>
    </w:p>
    <w:p w14:paraId="29486C58" w14:textId="77777777" w:rsidR="00216E67" w:rsidRDefault="008422AF" w:rsidP="008422AF">
      <w:r>
        <w:t>6</w:t>
      </w:r>
      <w:r>
        <w:rPr>
          <w:rFonts w:hint="eastAsia"/>
        </w:rPr>
        <w:t>、</w:t>
      </w:r>
      <w:proofErr w:type="gramStart"/>
      <w:r w:rsidR="00216E67" w:rsidRPr="00216E67">
        <w:t>数据存储模块</w:t>
      </w:r>
      <w:proofErr w:type="gramEnd"/>
      <w:r w:rsidR="00216E67" w:rsidRPr="00216E67">
        <w:t>：负责数据的存储和读取，与</w:t>
      </w:r>
      <w:r w:rsidR="00216E67" w:rsidRPr="00216E67">
        <w:t>WorkManager</w:t>
      </w:r>
      <w:r w:rsidR="00216E67" w:rsidRPr="00216E67">
        <w:t>、</w:t>
      </w:r>
      <w:r w:rsidR="00216E67" w:rsidRPr="00216E67">
        <w:t>UserManager</w:t>
      </w:r>
      <w:r w:rsidR="00216E67" w:rsidRPr="00216E67">
        <w:t>、</w:t>
      </w:r>
      <w:r w:rsidR="00216E67" w:rsidRPr="00216E67">
        <w:t>AdminManager</w:t>
      </w:r>
      <w:r w:rsidR="00216E67" w:rsidRPr="00216E67">
        <w:t>、</w:t>
      </w:r>
      <w:r w:rsidR="00216E67" w:rsidRPr="00216E67">
        <w:t>SearchManager</w:t>
      </w:r>
      <w:r w:rsidR="00216E67" w:rsidRPr="00216E67">
        <w:t>类密切相关。</w:t>
      </w:r>
    </w:p>
    <w:p w14:paraId="5A71383F" w14:textId="77777777" w:rsidR="008422AF" w:rsidRDefault="008422AF" w:rsidP="008422AF"/>
    <w:p w14:paraId="44879F47" w14:textId="77777777" w:rsidR="008422AF" w:rsidRPr="008422AF" w:rsidRDefault="008422AF" w:rsidP="008422AF">
      <w:r w:rsidRPr="008422AF">
        <w:t>各模块之间的</w:t>
      </w:r>
      <w:proofErr w:type="gramStart"/>
      <w:r w:rsidRPr="008422AF">
        <w:t>交互和</w:t>
      </w:r>
      <w:proofErr w:type="gramEnd"/>
      <w:r w:rsidRPr="008422AF">
        <w:t>数据流：</w:t>
      </w:r>
    </w:p>
    <w:p w14:paraId="21F65131" w14:textId="77777777" w:rsidR="008422AF" w:rsidRPr="008422AF" w:rsidRDefault="008422AF" w:rsidP="008422AF">
      <w:r>
        <w:rPr>
          <w:rFonts w:hint="eastAsia"/>
        </w:rPr>
        <w:t>1</w:t>
      </w:r>
      <w:r>
        <w:rPr>
          <w:rFonts w:hint="eastAsia"/>
        </w:rPr>
        <w:t>、</w:t>
      </w:r>
      <w:r w:rsidRPr="008422AF">
        <w:t>用户管理模块通过</w:t>
      </w:r>
      <w:r w:rsidRPr="008422AF">
        <w:t>UserController</w:t>
      </w:r>
      <w:r w:rsidRPr="008422AF">
        <w:t>完成用户登录、注册、修改信息等操作。</w:t>
      </w:r>
    </w:p>
    <w:p w14:paraId="01959BF2" w14:textId="77777777" w:rsidR="008422AF" w:rsidRPr="008422AF" w:rsidRDefault="008422AF" w:rsidP="008422AF">
      <w:r>
        <w:rPr>
          <w:rFonts w:hint="eastAsia"/>
        </w:rPr>
        <w:t>2</w:t>
      </w:r>
      <w:r>
        <w:rPr>
          <w:rFonts w:hint="eastAsia"/>
        </w:rPr>
        <w:t>、</w:t>
      </w:r>
      <w:r w:rsidRPr="008422AF">
        <w:t>作品管理模块通过</w:t>
      </w:r>
      <w:r w:rsidRPr="008422AF">
        <w:t>WorkController</w:t>
      </w:r>
      <w:r w:rsidRPr="008422AF">
        <w:t>完成上传、编辑、删除、查看、评论、点赞、分享等操作。</w:t>
      </w:r>
    </w:p>
    <w:p w14:paraId="638C4FE7" w14:textId="77777777" w:rsidR="008422AF" w:rsidRPr="008422AF" w:rsidRDefault="008422AF" w:rsidP="008422AF">
      <w:r>
        <w:t>3</w:t>
      </w:r>
      <w:r>
        <w:rPr>
          <w:rFonts w:hint="eastAsia"/>
        </w:rPr>
        <w:t>、</w:t>
      </w:r>
      <w:r w:rsidRPr="008422AF">
        <w:t>搜索模块通过</w:t>
      </w:r>
      <w:r w:rsidRPr="008422AF">
        <w:t>SearchController</w:t>
      </w:r>
      <w:r w:rsidRPr="008422AF">
        <w:t>完成搜索、筛选等操作。</w:t>
      </w:r>
    </w:p>
    <w:p w14:paraId="18E24B94" w14:textId="77777777" w:rsidR="008422AF" w:rsidRPr="008422AF" w:rsidRDefault="008422AF" w:rsidP="008422AF">
      <w:r>
        <w:t>4</w:t>
      </w:r>
      <w:r>
        <w:rPr>
          <w:rFonts w:hint="eastAsia"/>
        </w:rPr>
        <w:t>、</w:t>
      </w:r>
      <w:r w:rsidRPr="008422AF">
        <w:t>审核管理模块通过</w:t>
      </w:r>
      <w:r w:rsidRPr="008422AF">
        <w:t>AdminController</w:t>
      </w:r>
      <w:r w:rsidRPr="008422AF">
        <w:t>完成审核、查看、删除、编辑、查看用户信息等操作。</w:t>
      </w:r>
    </w:p>
    <w:p w14:paraId="3C7A38F8" w14:textId="77777777" w:rsidR="008422AF" w:rsidRPr="008422AF" w:rsidRDefault="008422AF" w:rsidP="008422AF">
      <w:r>
        <w:t>5</w:t>
      </w:r>
      <w:r>
        <w:rPr>
          <w:rFonts w:hint="eastAsia"/>
        </w:rPr>
        <w:t>、</w:t>
      </w:r>
      <w:proofErr w:type="gramStart"/>
      <w:r w:rsidRPr="008422AF">
        <w:t>数据存储模块</w:t>
      </w:r>
      <w:proofErr w:type="gramEnd"/>
      <w:r w:rsidRPr="008422AF">
        <w:t>实现对数据的存储和读取。</w:t>
      </w:r>
    </w:p>
    <w:p w14:paraId="37E85185" w14:textId="77777777" w:rsidR="008422AF" w:rsidRPr="008422AF" w:rsidRDefault="008422AF" w:rsidP="008422AF">
      <w:r>
        <w:t>6</w:t>
      </w:r>
      <w:r>
        <w:rPr>
          <w:rFonts w:hint="eastAsia"/>
        </w:rPr>
        <w:t>、</w:t>
      </w:r>
      <w:r w:rsidRPr="008422AF">
        <w:t>UI</w:t>
      </w:r>
      <w:r w:rsidRPr="008422AF">
        <w:t>模块完成用户界面的展示和响应用户操作。</w:t>
      </w:r>
    </w:p>
    <w:p w14:paraId="668C2378" w14:textId="77777777" w:rsidR="00E4454A" w:rsidRDefault="00E4454A"/>
    <w:p w14:paraId="2939AFBA" w14:textId="77777777" w:rsidR="008422AF" w:rsidRDefault="008422AF"/>
    <w:p w14:paraId="25173316" w14:textId="77777777" w:rsidR="008422AF" w:rsidRPr="008422AF" w:rsidRDefault="008422AF"/>
    <w:p w14:paraId="060F9588" w14:textId="77777777" w:rsidR="005A070D" w:rsidRDefault="00131194">
      <w:pPr>
        <w:pStyle w:val="1"/>
      </w:pPr>
      <w:bookmarkStart w:id="8" w:name="_Toc437343272"/>
      <w:r>
        <w:t>5</w:t>
      </w:r>
      <w:r w:rsidR="005A070D">
        <w:rPr>
          <w:rFonts w:hint="eastAsia"/>
        </w:rPr>
        <w:t>．</w:t>
      </w:r>
      <w:proofErr w:type="gramStart"/>
      <w:r w:rsidR="00A9571B">
        <w:rPr>
          <w:rFonts w:hint="eastAsia"/>
        </w:rPr>
        <w:t>建立动态模型</w:t>
      </w:r>
      <w:bookmarkEnd w:id="8"/>
      <w:proofErr w:type="gramEnd"/>
      <w:r w:rsidR="005A070D">
        <w:rPr>
          <w:rFonts w:hint="eastAsia"/>
        </w:rPr>
        <w:t xml:space="preserve"> </w:t>
      </w:r>
    </w:p>
    <w:p w14:paraId="1EE84146" w14:textId="77777777" w:rsidR="005A070D" w:rsidRDefault="005A070D">
      <w:r>
        <w:rPr>
          <w:rFonts w:hint="eastAsia"/>
        </w:rPr>
        <w:t>【</w:t>
      </w:r>
      <w:r w:rsidR="00A9571B">
        <w:rPr>
          <w:rFonts w:hint="eastAsia"/>
        </w:rPr>
        <w:t>画出</w:t>
      </w:r>
      <w:r w:rsidR="00647B6F">
        <w:rPr>
          <w:rFonts w:hint="eastAsia"/>
        </w:rPr>
        <w:t>至少</w:t>
      </w:r>
      <w:r w:rsidR="00647B6F">
        <w:rPr>
          <w:rFonts w:hint="eastAsia"/>
        </w:rPr>
        <w:t>1</w:t>
      </w:r>
      <w:r w:rsidR="00A9571B">
        <w:rPr>
          <w:rFonts w:hint="eastAsia"/>
        </w:rPr>
        <w:t>个</w:t>
      </w:r>
      <w:r w:rsidR="00647B6F">
        <w:rPr>
          <w:rFonts w:hint="eastAsia"/>
        </w:rPr>
        <w:t>用例</w:t>
      </w:r>
      <w:r w:rsidR="00647B6F">
        <w:t>的</w:t>
      </w:r>
      <w:r w:rsidR="00A9571B">
        <w:rPr>
          <w:rFonts w:hint="eastAsia"/>
        </w:rPr>
        <w:t>时序图</w:t>
      </w:r>
      <w:r w:rsidR="00647B6F">
        <w:rPr>
          <w:rFonts w:hint="eastAsia"/>
        </w:rPr>
        <w:t>和</w:t>
      </w:r>
      <w:r w:rsidR="00647B6F">
        <w:t>系统的状态图</w:t>
      </w:r>
      <w:r w:rsidR="00647B6F">
        <w:rPr>
          <w:rFonts w:hint="eastAsia"/>
        </w:rPr>
        <w:t>，并加以</w:t>
      </w:r>
      <w:r w:rsidR="00A9571B">
        <w:rPr>
          <w:rFonts w:hint="eastAsia"/>
        </w:rPr>
        <w:t>文字描述</w:t>
      </w:r>
      <w:r>
        <w:rPr>
          <w:rFonts w:hint="eastAsia"/>
        </w:rPr>
        <w:t>。】</w:t>
      </w:r>
    </w:p>
    <w:p w14:paraId="4F1CDD1E" w14:textId="77777777" w:rsidR="00E4454A" w:rsidRDefault="00E4454A" w:rsidP="00E4567E">
      <w:pPr>
        <w:jc w:val="center"/>
      </w:pPr>
      <w:r>
        <w:rPr>
          <w:noProof/>
        </w:rPr>
        <w:drawing>
          <wp:inline distT="0" distB="0" distL="0" distR="0" wp14:anchorId="4041C105" wp14:editId="0B2B68D3">
            <wp:extent cx="5375166" cy="3451860"/>
            <wp:effectExtent l="0" t="0" r="0" b="0"/>
            <wp:docPr id="347858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58275" name=""/>
                    <pic:cNvPicPr/>
                  </pic:nvPicPr>
                  <pic:blipFill>
                    <a:blip r:embed="rId8"/>
                    <a:stretch>
                      <a:fillRect/>
                    </a:stretch>
                  </pic:blipFill>
                  <pic:spPr>
                    <a:xfrm>
                      <a:off x="0" y="0"/>
                      <a:ext cx="5394463" cy="3464252"/>
                    </a:xfrm>
                    <a:prstGeom prst="rect">
                      <a:avLst/>
                    </a:prstGeom>
                  </pic:spPr>
                </pic:pic>
              </a:graphicData>
            </a:graphic>
          </wp:inline>
        </w:drawing>
      </w:r>
    </w:p>
    <w:p w14:paraId="215B94B4" w14:textId="77777777" w:rsidR="00E4454A" w:rsidRDefault="00E4454A" w:rsidP="00E4454A">
      <w:pPr>
        <w:ind w:firstLine="420"/>
      </w:pPr>
      <w:r>
        <w:rPr>
          <w:rFonts w:hint="eastAsia"/>
        </w:rPr>
        <w:t>这是管理员审核作品时的用例时序图，大致过程是：管理员登录系统，进入主界面；管理员点击“审核管理”按钮；系统跳转至审核管理界面，列出所有待审核的作品，包括作品名称、作者、上</w:t>
      </w:r>
      <w:proofErr w:type="gramStart"/>
      <w:r>
        <w:rPr>
          <w:rFonts w:hint="eastAsia"/>
        </w:rPr>
        <w:t>传时间</w:t>
      </w:r>
      <w:proofErr w:type="gramEnd"/>
      <w:r>
        <w:rPr>
          <w:rFonts w:hint="eastAsia"/>
        </w:rPr>
        <w:t>等信息；管理员选择需要审核的作品，点击作品名称进入详细信息页面；详细信息页面显示作品的详细信息，包括标题、描述、图片、视频等内容；管理员查看作品的详细信息后，判断作品是否符合平台要求。如果作品符合平台要求，则管理员点击“通过审核”按钮，并填写审核通过的备注信息。</w:t>
      </w:r>
    </w:p>
    <w:p w14:paraId="516477D5" w14:textId="77777777" w:rsidR="00E4454A" w:rsidRDefault="00E4454A" w:rsidP="00E4454A">
      <w:pPr>
        <w:ind w:firstLine="420"/>
      </w:pPr>
      <w:r>
        <w:rPr>
          <w:rFonts w:hint="eastAsia"/>
        </w:rPr>
        <w:t>系统弹出确认对话框，管理员确认通过审核；系统更新作品的审核状态为已审核，同时保存审核记录和备注信息。如果作品不符合平台要求，则管理员点击“未通过审核”按钮，并填写审核未通过的原因和备注信息。</w:t>
      </w:r>
    </w:p>
    <w:p w14:paraId="16561A4C" w14:textId="77777777" w:rsidR="00E4454A" w:rsidRDefault="00E4454A" w:rsidP="00E4454A">
      <w:pPr>
        <w:ind w:firstLine="420"/>
      </w:pPr>
      <w:r>
        <w:rPr>
          <w:rFonts w:hint="eastAsia"/>
        </w:rPr>
        <w:t>系统弹出确认对话框，管理员确认未通过审核；系统更新作品的审核状态为未通过审核，同时保存审核记录和原因、备注信息。审核完成后，管理员可返回主界面，或继续审核其他待审核作品。</w:t>
      </w:r>
    </w:p>
    <w:p w14:paraId="003B8904" w14:textId="77777777" w:rsidR="00E4454A" w:rsidRDefault="00E4454A" w:rsidP="00E4454A">
      <w:pPr>
        <w:ind w:firstLine="420"/>
      </w:pPr>
    </w:p>
    <w:p w14:paraId="070402CC" w14:textId="77777777" w:rsidR="00E4454A" w:rsidRDefault="00E4454A" w:rsidP="00E4454A">
      <w:pPr>
        <w:ind w:firstLine="420"/>
      </w:pPr>
    </w:p>
    <w:p w14:paraId="3FEC0342" w14:textId="77777777" w:rsidR="00E4454A" w:rsidRDefault="00E4454A" w:rsidP="00E4567E">
      <w:pPr>
        <w:ind w:firstLine="420"/>
        <w:jc w:val="center"/>
      </w:pPr>
      <w:r>
        <w:rPr>
          <w:noProof/>
        </w:rPr>
        <w:lastRenderedPageBreak/>
        <w:drawing>
          <wp:anchor distT="0" distB="0" distL="114300" distR="114300" simplePos="0" relativeHeight="251662336" behindDoc="0" locked="0" layoutInCell="1" allowOverlap="1" wp14:anchorId="6F7A58C4" wp14:editId="2817F6AB">
            <wp:simplePos x="0" y="0"/>
            <wp:positionH relativeFrom="margin">
              <wp:align>center</wp:align>
            </wp:positionH>
            <wp:positionV relativeFrom="paragraph">
              <wp:posOffset>198120</wp:posOffset>
            </wp:positionV>
            <wp:extent cx="6390640" cy="2941320"/>
            <wp:effectExtent l="0" t="0" r="0" b="0"/>
            <wp:wrapTopAndBottom/>
            <wp:docPr id="147653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3346" name=""/>
                    <pic:cNvPicPr/>
                  </pic:nvPicPr>
                  <pic:blipFill>
                    <a:blip r:embed="rId9">
                      <a:extLst>
                        <a:ext uri="{28A0092B-C50C-407E-A947-70E740481C1C}">
                          <a14:useLocalDpi xmlns:a14="http://schemas.microsoft.com/office/drawing/2010/main" val="0"/>
                        </a:ext>
                      </a:extLst>
                    </a:blip>
                    <a:stretch>
                      <a:fillRect/>
                    </a:stretch>
                  </pic:blipFill>
                  <pic:spPr>
                    <a:xfrm>
                      <a:off x="0" y="0"/>
                      <a:ext cx="6390640" cy="2941320"/>
                    </a:xfrm>
                    <a:prstGeom prst="rect">
                      <a:avLst/>
                    </a:prstGeom>
                  </pic:spPr>
                </pic:pic>
              </a:graphicData>
            </a:graphic>
            <wp14:sizeRelH relativeFrom="margin">
              <wp14:pctWidth>0</wp14:pctWidth>
            </wp14:sizeRelH>
            <wp14:sizeRelV relativeFrom="margin">
              <wp14:pctHeight>0</wp14:pctHeight>
            </wp14:sizeRelV>
          </wp:anchor>
        </w:drawing>
      </w:r>
    </w:p>
    <w:p w14:paraId="5C45D734" w14:textId="77777777" w:rsidR="00216E67" w:rsidRDefault="00E4454A" w:rsidP="00E4454A">
      <w:pPr>
        <w:ind w:firstLine="420"/>
      </w:pPr>
      <w:r>
        <w:rPr>
          <w:rFonts w:hint="eastAsia"/>
        </w:rPr>
        <w:t>这是项目状态图，其中包含</w:t>
      </w:r>
      <w:r w:rsidR="00216E67">
        <w:rPr>
          <w:rFonts w:hint="eastAsia"/>
        </w:rPr>
        <w:t>：</w:t>
      </w:r>
    </w:p>
    <w:p w14:paraId="7E5DC772" w14:textId="77777777" w:rsidR="00E4454A" w:rsidRDefault="00E4454A" w:rsidP="00E4454A">
      <w:pPr>
        <w:ind w:firstLine="420"/>
      </w:pPr>
      <w:r>
        <w:rPr>
          <w:rFonts w:hint="eastAsia"/>
        </w:rPr>
        <w:t>登录状态：用户需要输入用户名和密码登录系统，否则无法</w:t>
      </w:r>
      <w:proofErr w:type="gramStart"/>
      <w:r>
        <w:rPr>
          <w:rFonts w:hint="eastAsia"/>
        </w:rPr>
        <w:t>使用系统功能</w:t>
      </w:r>
      <w:proofErr w:type="gramEnd"/>
      <w:r>
        <w:rPr>
          <w:rFonts w:hint="eastAsia"/>
        </w:rPr>
        <w:t>。在成功登录后，系统会显示主界面。</w:t>
      </w:r>
    </w:p>
    <w:p w14:paraId="6EB94D48" w14:textId="77777777" w:rsidR="00E4454A" w:rsidRDefault="00E4454A" w:rsidP="00E4454A">
      <w:pPr>
        <w:ind w:firstLine="420"/>
      </w:pPr>
      <w:r>
        <w:rPr>
          <w:rFonts w:hint="eastAsia"/>
        </w:rPr>
        <w:t>主界面状态：用户登录后，进入系统主界面。该状态下，可以执行各种操作，包括上传作品、查看作品、搜索作品等。</w:t>
      </w:r>
    </w:p>
    <w:p w14:paraId="55D6C083" w14:textId="77777777" w:rsidR="00E4454A" w:rsidRDefault="00E4454A" w:rsidP="00E4454A">
      <w:pPr>
        <w:ind w:firstLine="420"/>
      </w:pPr>
      <w:r>
        <w:rPr>
          <w:rFonts w:hint="eastAsia"/>
        </w:rPr>
        <w:t>上传作品状态：用户进入上传作品界面，填写作品信息、上传作品文件、添加作品标签等，完成后可提交作品，上传作品状态转为等待审核状态。</w:t>
      </w:r>
    </w:p>
    <w:p w14:paraId="2AA43716" w14:textId="77777777" w:rsidR="00E4454A" w:rsidRDefault="00E4454A" w:rsidP="00E4454A">
      <w:pPr>
        <w:ind w:firstLine="420"/>
      </w:pPr>
      <w:r>
        <w:rPr>
          <w:rFonts w:hint="eastAsia"/>
        </w:rPr>
        <w:t>等待审核状态：作品上</w:t>
      </w:r>
      <w:proofErr w:type="gramStart"/>
      <w:r>
        <w:rPr>
          <w:rFonts w:hint="eastAsia"/>
        </w:rPr>
        <w:t>传成功</w:t>
      </w:r>
      <w:proofErr w:type="gramEnd"/>
      <w:r>
        <w:rPr>
          <w:rFonts w:hint="eastAsia"/>
        </w:rPr>
        <w:t>后，作品的审核状态为“等待审核”。系统会在后台对作品进行审核，审核完成后，作品的审核状态将变为“已审核”或“未通过审核”。</w:t>
      </w:r>
    </w:p>
    <w:p w14:paraId="78E20421" w14:textId="77777777" w:rsidR="00E4454A" w:rsidRDefault="00E4454A" w:rsidP="00E4454A">
      <w:pPr>
        <w:ind w:firstLine="420"/>
      </w:pPr>
      <w:r>
        <w:rPr>
          <w:rFonts w:hint="eastAsia"/>
        </w:rPr>
        <w:t>查看作品状态：用户进入“查看作品”界面，在该状态下，用户可以查看已审核的作品、未审核的作品等，并可以对作品进行点赞、评论、分享等操作。</w:t>
      </w:r>
    </w:p>
    <w:p w14:paraId="11C56E96" w14:textId="77777777" w:rsidR="00E4454A" w:rsidRDefault="00E4454A" w:rsidP="00E4454A">
      <w:pPr>
        <w:ind w:firstLine="420"/>
      </w:pPr>
      <w:r>
        <w:rPr>
          <w:rFonts w:hint="eastAsia"/>
        </w:rPr>
        <w:t>搜索作品状态：用户进入“搜索作品”界面，在该状态下，用户可以根据关键字、作品类型、作品标签等信息进行筛选和搜索。搜索完成后，状态转移回到查看作品状态。</w:t>
      </w:r>
    </w:p>
    <w:p w14:paraId="5E302910" w14:textId="77777777" w:rsidR="00E4454A" w:rsidRDefault="00E4454A" w:rsidP="00E4454A">
      <w:pPr>
        <w:ind w:firstLine="420"/>
      </w:pPr>
      <w:r>
        <w:rPr>
          <w:rFonts w:hint="eastAsia"/>
        </w:rPr>
        <w:t>编辑作品状态：用户能够在自己上传的作品中，进入编辑作品界面，修改作品的标题、描述、图片、视频等内容，并提交修改请求。</w:t>
      </w:r>
    </w:p>
    <w:p w14:paraId="78A429F8" w14:textId="77777777" w:rsidR="00E4454A" w:rsidRDefault="00E4454A" w:rsidP="00E4454A">
      <w:pPr>
        <w:ind w:firstLine="420"/>
      </w:pPr>
      <w:r>
        <w:rPr>
          <w:rFonts w:hint="eastAsia"/>
        </w:rPr>
        <w:t>删除作品状态：用户能够进入自己上传的作品，点击删除按钮，删除作品。</w:t>
      </w:r>
    </w:p>
    <w:p w14:paraId="4CEB0328" w14:textId="77777777" w:rsidR="00E4454A" w:rsidRDefault="00E4454A" w:rsidP="00E4454A">
      <w:pPr>
        <w:ind w:firstLine="420"/>
      </w:pPr>
      <w:r>
        <w:rPr>
          <w:rFonts w:hint="eastAsia"/>
        </w:rPr>
        <w:t>用户信息状态：用户进入“用户信息”界面，在该状态下，用户可以查看、修改个人信息、上传头像等。</w:t>
      </w:r>
    </w:p>
    <w:p w14:paraId="6EE4FD4E" w14:textId="77777777" w:rsidR="00E4454A" w:rsidRDefault="00E4454A" w:rsidP="00E4454A">
      <w:pPr>
        <w:ind w:firstLine="420"/>
      </w:pPr>
      <w:r>
        <w:rPr>
          <w:rFonts w:hint="eastAsia"/>
        </w:rPr>
        <w:t>管理员审核状态：管理员登录后，进入审核管理界面，在该状态下，管理员需要对上传的作品进行审核。审核完成后，作品的审核状态将转化为“已审核”或“未通过审核”状态。</w:t>
      </w:r>
    </w:p>
    <w:p w14:paraId="61D68921" w14:textId="77777777" w:rsidR="00E4454A" w:rsidRPr="00E4454A" w:rsidRDefault="00E4454A" w:rsidP="00216E67"/>
    <w:p w14:paraId="7E579120" w14:textId="77777777" w:rsidR="005A070D" w:rsidRDefault="005A070D">
      <w:pPr>
        <w:pStyle w:val="1"/>
      </w:pPr>
      <w:bookmarkStart w:id="9" w:name="_Toc437343274"/>
      <w:r>
        <w:rPr>
          <w:rFonts w:hint="eastAsia"/>
        </w:rPr>
        <w:t>6</w:t>
      </w:r>
      <w:r>
        <w:rPr>
          <w:rFonts w:hint="eastAsia"/>
        </w:rPr>
        <w:t>．</w:t>
      </w:r>
      <w:r w:rsidR="00A9571B">
        <w:rPr>
          <w:rFonts w:hint="eastAsia"/>
        </w:rPr>
        <w:t>用户界面设计</w:t>
      </w:r>
      <w:bookmarkEnd w:id="9"/>
    </w:p>
    <w:p w14:paraId="0067662D" w14:textId="77777777" w:rsidR="00131194" w:rsidRPr="00A9571B" w:rsidRDefault="00131194" w:rsidP="00131194">
      <w:r>
        <w:rPr>
          <w:rFonts w:hint="eastAsia"/>
        </w:rPr>
        <w:t>【给出系统用户界面设计的类及其结构、界面截图。】</w:t>
      </w:r>
    </w:p>
    <w:p w14:paraId="19C76F0B" w14:textId="77777777" w:rsidR="00216E67" w:rsidRDefault="00216E67" w:rsidP="00216E67">
      <w:r>
        <w:rPr>
          <w:rFonts w:hint="eastAsia"/>
        </w:rPr>
        <w:t>User</w:t>
      </w:r>
      <w:r>
        <w:rPr>
          <w:rFonts w:hint="eastAsia"/>
        </w:rPr>
        <w:t>类</w:t>
      </w:r>
    </w:p>
    <w:p w14:paraId="12FBB04C" w14:textId="77777777" w:rsidR="00216E67" w:rsidRDefault="00216E67" w:rsidP="00216E67">
      <w:r>
        <w:rPr>
          <w:rFonts w:hint="eastAsia"/>
        </w:rPr>
        <w:t>属性：用户名、密码、邮箱、手机号、用户类型</w:t>
      </w:r>
    </w:p>
    <w:p w14:paraId="5CA71766" w14:textId="77777777" w:rsidR="00216E67" w:rsidRDefault="00216E67" w:rsidP="00216E67">
      <w:r>
        <w:rPr>
          <w:rFonts w:hint="eastAsia"/>
        </w:rPr>
        <w:lastRenderedPageBreak/>
        <w:t>方法：登录、注册、修改信息、上传作品、删除作品、查看作品、搜索作品、点赞、评论、分享、退出登录</w:t>
      </w:r>
    </w:p>
    <w:p w14:paraId="11399482" w14:textId="77777777" w:rsidR="00216E67" w:rsidRDefault="00216E67" w:rsidP="00216E67">
      <w:r>
        <w:rPr>
          <w:rFonts w:hint="eastAsia"/>
        </w:rPr>
        <w:t>Admin</w:t>
      </w:r>
      <w:r>
        <w:rPr>
          <w:rFonts w:hint="eastAsia"/>
        </w:rPr>
        <w:t>类</w:t>
      </w:r>
    </w:p>
    <w:p w14:paraId="6902ECDB" w14:textId="77777777" w:rsidR="00216E67" w:rsidRDefault="00216E67" w:rsidP="00216E67">
      <w:r>
        <w:rPr>
          <w:rFonts w:hint="eastAsia"/>
        </w:rPr>
        <w:t>属性：管理员账号、管理员密码、管理员类型</w:t>
      </w:r>
    </w:p>
    <w:p w14:paraId="30457F27" w14:textId="77777777" w:rsidR="00216E67" w:rsidRDefault="00216E67" w:rsidP="00216E67">
      <w:r>
        <w:rPr>
          <w:rFonts w:hint="eastAsia"/>
        </w:rPr>
        <w:t>方法：审核作品、查看作品、搜索作品、删除作品、编辑作品、查看用户信息、退出登录</w:t>
      </w:r>
    </w:p>
    <w:p w14:paraId="752BBCBA" w14:textId="77777777" w:rsidR="00216E67" w:rsidRDefault="00216E67" w:rsidP="00216E67">
      <w:r>
        <w:rPr>
          <w:rFonts w:hint="eastAsia"/>
        </w:rPr>
        <w:t>Works</w:t>
      </w:r>
      <w:r>
        <w:rPr>
          <w:rFonts w:hint="eastAsia"/>
        </w:rPr>
        <w:t>类</w:t>
      </w:r>
    </w:p>
    <w:p w14:paraId="29F4294D" w14:textId="77777777" w:rsidR="00216E67" w:rsidRDefault="00216E67" w:rsidP="00216E67">
      <w:r>
        <w:rPr>
          <w:rFonts w:hint="eastAsia"/>
        </w:rPr>
        <w:t>属性：作品名称、上传时间、作品类型、作品标签、作品描述、作品封面图片、作品视频</w:t>
      </w:r>
    </w:p>
    <w:p w14:paraId="16E14106" w14:textId="77777777" w:rsidR="00216E67" w:rsidRDefault="00216E67" w:rsidP="00216E67">
      <w:r>
        <w:rPr>
          <w:rFonts w:hint="eastAsia"/>
        </w:rPr>
        <w:t>方法：上传作品、修改作品、查看作品、删除作品</w:t>
      </w:r>
    </w:p>
    <w:p w14:paraId="5A8832AF" w14:textId="77777777" w:rsidR="00216E67" w:rsidRDefault="00216E67" w:rsidP="00216E67">
      <w:r>
        <w:rPr>
          <w:rFonts w:hint="eastAsia"/>
        </w:rPr>
        <w:t>Comment</w:t>
      </w:r>
      <w:r>
        <w:rPr>
          <w:rFonts w:hint="eastAsia"/>
        </w:rPr>
        <w:t>类</w:t>
      </w:r>
    </w:p>
    <w:p w14:paraId="360D438F" w14:textId="77777777" w:rsidR="00216E67" w:rsidRDefault="00216E67" w:rsidP="00216E67">
      <w:r>
        <w:rPr>
          <w:rFonts w:hint="eastAsia"/>
        </w:rPr>
        <w:t>属性：评论内容、评论时间、评论人</w:t>
      </w:r>
    </w:p>
    <w:p w14:paraId="35E59293" w14:textId="77777777" w:rsidR="00216E67" w:rsidRDefault="00216E67" w:rsidP="00216E67">
      <w:r>
        <w:rPr>
          <w:rFonts w:hint="eastAsia"/>
        </w:rPr>
        <w:t>方法：发表评论、查看评论</w:t>
      </w:r>
    </w:p>
    <w:p w14:paraId="4334F223" w14:textId="77777777" w:rsidR="00216E67" w:rsidRDefault="00216E67" w:rsidP="00216E67">
      <w:r>
        <w:rPr>
          <w:rFonts w:hint="eastAsia"/>
        </w:rPr>
        <w:t>Like</w:t>
      </w:r>
      <w:r>
        <w:rPr>
          <w:rFonts w:hint="eastAsia"/>
        </w:rPr>
        <w:t>类</w:t>
      </w:r>
    </w:p>
    <w:p w14:paraId="6139EF4C" w14:textId="77777777" w:rsidR="00216E67" w:rsidRDefault="00216E67" w:rsidP="00216E67">
      <w:r>
        <w:rPr>
          <w:rFonts w:hint="eastAsia"/>
        </w:rPr>
        <w:t>属性：</w:t>
      </w:r>
      <w:proofErr w:type="gramStart"/>
      <w:r>
        <w:rPr>
          <w:rFonts w:hint="eastAsia"/>
        </w:rPr>
        <w:t>点赞时间</w:t>
      </w:r>
      <w:proofErr w:type="gramEnd"/>
      <w:r>
        <w:rPr>
          <w:rFonts w:hint="eastAsia"/>
        </w:rPr>
        <w:t>、</w:t>
      </w:r>
      <w:proofErr w:type="gramStart"/>
      <w:r>
        <w:rPr>
          <w:rFonts w:hint="eastAsia"/>
        </w:rPr>
        <w:t>点赞人</w:t>
      </w:r>
      <w:proofErr w:type="gramEnd"/>
    </w:p>
    <w:p w14:paraId="069E1480" w14:textId="77777777" w:rsidR="00216E67" w:rsidRDefault="00216E67" w:rsidP="00216E67">
      <w:r>
        <w:rPr>
          <w:rFonts w:hint="eastAsia"/>
        </w:rPr>
        <w:t>方法：</w:t>
      </w:r>
      <w:proofErr w:type="gramStart"/>
      <w:r>
        <w:rPr>
          <w:rFonts w:hint="eastAsia"/>
        </w:rPr>
        <w:t>点赞作品</w:t>
      </w:r>
      <w:proofErr w:type="gramEnd"/>
      <w:r>
        <w:rPr>
          <w:rFonts w:hint="eastAsia"/>
        </w:rPr>
        <w:t>、取消点赞、</w:t>
      </w:r>
      <w:proofErr w:type="gramStart"/>
      <w:r>
        <w:rPr>
          <w:rFonts w:hint="eastAsia"/>
        </w:rPr>
        <w:t>查看点赞数量</w:t>
      </w:r>
      <w:proofErr w:type="gramEnd"/>
    </w:p>
    <w:p w14:paraId="79851676" w14:textId="77777777" w:rsidR="00216E67" w:rsidRDefault="00216E67" w:rsidP="00216E67">
      <w:r>
        <w:rPr>
          <w:rFonts w:hint="eastAsia"/>
        </w:rPr>
        <w:t>Share</w:t>
      </w:r>
      <w:r>
        <w:rPr>
          <w:rFonts w:hint="eastAsia"/>
        </w:rPr>
        <w:t>类</w:t>
      </w:r>
    </w:p>
    <w:p w14:paraId="01BBB444" w14:textId="77777777" w:rsidR="00216E67" w:rsidRDefault="00216E67" w:rsidP="00216E67">
      <w:r>
        <w:rPr>
          <w:rFonts w:hint="eastAsia"/>
        </w:rPr>
        <w:t>属性：分享链接、分享时间、分享人</w:t>
      </w:r>
    </w:p>
    <w:p w14:paraId="18FF50E0" w14:textId="77777777" w:rsidR="00216E67" w:rsidRDefault="00216E67" w:rsidP="00216E67">
      <w:r>
        <w:rPr>
          <w:rFonts w:hint="eastAsia"/>
        </w:rPr>
        <w:t>方法：分享作品、查看分享记录</w:t>
      </w:r>
    </w:p>
    <w:p w14:paraId="15CE4F63" w14:textId="77777777" w:rsidR="00216E67" w:rsidRDefault="00216E67" w:rsidP="00216E67">
      <w:r>
        <w:rPr>
          <w:rFonts w:hint="eastAsia"/>
        </w:rPr>
        <w:t>Search</w:t>
      </w:r>
      <w:r>
        <w:rPr>
          <w:rFonts w:hint="eastAsia"/>
        </w:rPr>
        <w:t>类</w:t>
      </w:r>
    </w:p>
    <w:p w14:paraId="26C84150" w14:textId="77777777" w:rsidR="00216E67" w:rsidRDefault="00216E67" w:rsidP="00216E67">
      <w:r>
        <w:rPr>
          <w:rFonts w:hint="eastAsia"/>
        </w:rPr>
        <w:t>属性：关键字、作品类型、作品标签</w:t>
      </w:r>
    </w:p>
    <w:p w14:paraId="6B7E6450" w14:textId="77777777" w:rsidR="00216E67" w:rsidRDefault="00216E67" w:rsidP="00216E67">
      <w:r>
        <w:rPr>
          <w:rFonts w:hint="eastAsia"/>
        </w:rPr>
        <w:t>方法：筛选作品、搜索作品、查看搜索历史</w:t>
      </w:r>
    </w:p>
    <w:p w14:paraId="6ADB517D" w14:textId="77777777" w:rsidR="00216E67" w:rsidRDefault="00216E67" w:rsidP="00216E67">
      <w:r>
        <w:rPr>
          <w:rFonts w:hint="eastAsia"/>
        </w:rPr>
        <w:t>UserInfo</w:t>
      </w:r>
      <w:r>
        <w:rPr>
          <w:rFonts w:hint="eastAsia"/>
        </w:rPr>
        <w:t>类</w:t>
      </w:r>
    </w:p>
    <w:p w14:paraId="7AD20F22" w14:textId="77777777" w:rsidR="00216E67" w:rsidRDefault="00216E67" w:rsidP="00216E67">
      <w:r>
        <w:rPr>
          <w:rFonts w:hint="eastAsia"/>
        </w:rPr>
        <w:t>属性：用户名、密码、邮箱、手机号、性别、出生日期、头像、个人简介</w:t>
      </w:r>
    </w:p>
    <w:p w14:paraId="679B8CC0" w14:textId="77777777" w:rsidR="00216E67" w:rsidRDefault="00216E67" w:rsidP="00216E67">
      <w:r>
        <w:rPr>
          <w:rFonts w:hint="eastAsia"/>
        </w:rPr>
        <w:t>方法：修改个人信息</w:t>
      </w:r>
    </w:p>
    <w:p w14:paraId="55739643" w14:textId="77777777" w:rsidR="00216E67" w:rsidRDefault="00216E67" w:rsidP="00216E67">
      <w:r>
        <w:rPr>
          <w:rFonts w:hint="eastAsia"/>
        </w:rPr>
        <w:t>UI</w:t>
      </w:r>
      <w:r>
        <w:rPr>
          <w:rFonts w:hint="eastAsia"/>
        </w:rPr>
        <w:t>类</w:t>
      </w:r>
    </w:p>
    <w:p w14:paraId="4E58737D" w14:textId="77777777" w:rsidR="00216E67" w:rsidRDefault="00216E67" w:rsidP="00216E67">
      <w:r>
        <w:rPr>
          <w:rFonts w:hint="eastAsia"/>
        </w:rPr>
        <w:t>属性：主界面、上传作品界面、查看作品界面、搜索作品界面、编辑作品界面、用户信息界面、审核管理界面、登录界面、注册界面</w:t>
      </w:r>
    </w:p>
    <w:p w14:paraId="32535282" w14:textId="77777777" w:rsidR="005A070D" w:rsidRDefault="00216E67" w:rsidP="00216E67">
      <w:r>
        <w:rPr>
          <w:rFonts w:hint="eastAsia"/>
        </w:rPr>
        <w:t>方法：显示</w:t>
      </w:r>
      <w:r>
        <w:rPr>
          <w:rFonts w:hint="eastAsia"/>
        </w:rPr>
        <w:t>UI</w:t>
      </w:r>
      <w:r>
        <w:rPr>
          <w:rFonts w:hint="eastAsia"/>
        </w:rPr>
        <w:t>图形界面、响应用户请求、跳转到对应</w:t>
      </w:r>
      <w:r>
        <w:rPr>
          <w:rFonts w:hint="eastAsia"/>
        </w:rPr>
        <w:t>UI</w:t>
      </w:r>
      <w:r>
        <w:rPr>
          <w:rFonts w:hint="eastAsia"/>
        </w:rPr>
        <w:t>界面</w:t>
      </w:r>
    </w:p>
    <w:p w14:paraId="419125BC" w14:textId="77777777" w:rsidR="00216E67" w:rsidRDefault="00216E67" w:rsidP="00216E67">
      <w:r>
        <w:rPr>
          <w:noProof/>
        </w:rPr>
        <w:drawing>
          <wp:anchor distT="0" distB="0" distL="114300" distR="114300" simplePos="0" relativeHeight="251659264" behindDoc="1" locked="0" layoutInCell="1" allowOverlap="1" wp14:anchorId="419A10E2" wp14:editId="4E8676C8">
            <wp:simplePos x="0" y="0"/>
            <wp:positionH relativeFrom="margin">
              <wp:posOffset>3237865</wp:posOffset>
            </wp:positionH>
            <wp:positionV relativeFrom="paragraph">
              <wp:posOffset>144532</wp:posOffset>
            </wp:positionV>
            <wp:extent cx="2099659" cy="4552122"/>
            <wp:effectExtent l="0" t="0" r="0" b="1270"/>
            <wp:wrapNone/>
            <wp:docPr id="7889968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9659" cy="45521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anchor distT="0" distB="0" distL="114300" distR="114300" simplePos="0" relativeHeight="251658240" behindDoc="1" locked="0" layoutInCell="1" allowOverlap="1" wp14:anchorId="1787B7D7" wp14:editId="4CA47D22">
            <wp:simplePos x="0" y="0"/>
            <wp:positionH relativeFrom="margin">
              <wp:posOffset>156762</wp:posOffset>
            </wp:positionH>
            <wp:positionV relativeFrom="paragraph">
              <wp:posOffset>17035</wp:posOffset>
            </wp:positionV>
            <wp:extent cx="2129376" cy="4616033"/>
            <wp:effectExtent l="0" t="0" r="4445" b="0"/>
            <wp:wrapNone/>
            <wp:docPr id="1336751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9376" cy="46160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617556" w14:textId="77777777" w:rsidR="00216E67" w:rsidRDefault="00216E67" w:rsidP="00216E67"/>
    <w:p w14:paraId="4DDF4E7D" w14:textId="77777777" w:rsidR="00216E67" w:rsidRDefault="00216E67" w:rsidP="00216E67"/>
    <w:p w14:paraId="0AD30122" w14:textId="77777777" w:rsidR="00216E67" w:rsidRDefault="00216E67" w:rsidP="00216E67"/>
    <w:p w14:paraId="5BDF2228" w14:textId="77777777" w:rsidR="00216E67" w:rsidRDefault="00216E67" w:rsidP="00216E67"/>
    <w:p w14:paraId="1A2E4A33" w14:textId="77777777" w:rsidR="00216E67" w:rsidRDefault="00216E67" w:rsidP="00216E67"/>
    <w:p w14:paraId="7CE14F0E" w14:textId="77777777" w:rsidR="00216E67" w:rsidRDefault="00216E67" w:rsidP="00216E67"/>
    <w:p w14:paraId="6AA2C5B1" w14:textId="77777777" w:rsidR="00216E67" w:rsidRDefault="00216E67" w:rsidP="00216E67"/>
    <w:p w14:paraId="01871004" w14:textId="77777777" w:rsidR="00216E67" w:rsidRDefault="00216E67" w:rsidP="00216E67"/>
    <w:p w14:paraId="357E0E78" w14:textId="77777777" w:rsidR="00216E67" w:rsidRDefault="00216E67" w:rsidP="00216E67"/>
    <w:p w14:paraId="3FFDE118" w14:textId="77777777" w:rsidR="00216E67" w:rsidRDefault="00216E67" w:rsidP="00216E67"/>
    <w:p w14:paraId="09B13050" w14:textId="77777777" w:rsidR="00216E67" w:rsidRDefault="00216E67" w:rsidP="00216E67"/>
    <w:p w14:paraId="6D971153" w14:textId="77777777" w:rsidR="00216E67" w:rsidRDefault="00216E67" w:rsidP="00216E67"/>
    <w:p w14:paraId="57809A0F" w14:textId="77777777" w:rsidR="00216E67" w:rsidRDefault="00216E67" w:rsidP="00216E67"/>
    <w:p w14:paraId="7BA3037E" w14:textId="77777777" w:rsidR="00216E67" w:rsidRDefault="00216E67" w:rsidP="00216E67"/>
    <w:p w14:paraId="37C9F501" w14:textId="77777777" w:rsidR="00216E67" w:rsidRDefault="00216E67" w:rsidP="00216E67"/>
    <w:p w14:paraId="59C9077F" w14:textId="77777777" w:rsidR="00216E67" w:rsidRDefault="00216E67" w:rsidP="00216E67"/>
    <w:p w14:paraId="10316EB4" w14:textId="77777777" w:rsidR="00216E67" w:rsidRDefault="00216E67" w:rsidP="00216E67"/>
    <w:p w14:paraId="5370A184" w14:textId="77777777" w:rsidR="00216E67" w:rsidRDefault="00216E67" w:rsidP="00216E67"/>
    <w:p w14:paraId="22F132A6" w14:textId="77777777" w:rsidR="00216E67" w:rsidRDefault="00216E67" w:rsidP="00216E67"/>
    <w:p w14:paraId="1A30E126" w14:textId="77777777" w:rsidR="00216E67" w:rsidRDefault="00216E67" w:rsidP="00216E67"/>
    <w:p w14:paraId="603A3649" w14:textId="77777777" w:rsidR="00216E67" w:rsidRDefault="00216E67" w:rsidP="00216E67"/>
    <w:p w14:paraId="3441734D" w14:textId="77777777" w:rsidR="00216E67" w:rsidRDefault="00216E67" w:rsidP="00216E67"/>
    <w:p w14:paraId="4DF11036" w14:textId="77777777" w:rsidR="00216E67" w:rsidRDefault="00216E67" w:rsidP="00216E67">
      <w:r>
        <w:rPr>
          <w:noProof/>
        </w:rPr>
        <w:drawing>
          <wp:anchor distT="0" distB="0" distL="114300" distR="114300" simplePos="0" relativeHeight="251661312" behindDoc="1" locked="0" layoutInCell="1" allowOverlap="1" wp14:anchorId="5D616CDF" wp14:editId="7D9A99F3">
            <wp:simplePos x="0" y="0"/>
            <wp:positionH relativeFrom="margin">
              <wp:posOffset>2745188</wp:posOffset>
            </wp:positionH>
            <wp:positionV relativeFrom="paragraph">
              <wp:posOffset>0</wp:posOffset>
            </wp:positionV>
            <wp:extent cx="2596101" cy="5627641"/>
            <wp:effectExtent l="0" t="0" r="0" b="0"/>
            <wp:wrapNone/>
            <wp:docPr id="18494757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3324" cy="56432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F10F18B" wp14:editId="380F3B7C">
            <wp:simplePos x="0" y="0"/>
            <wp:positionH relativeFrom="margin">
              <wp:align>left</wp:align>
            </wp:positionH>
            <wp:positionV relativeFrom="paragraph">
              <wp:posOffset>27554</wp:posOffset>
            </wp:positionV>
            <wp:extent cx="2587799" cy="5609645"/>
            <wp:effectExtent l="0" t="0" r="3175" b="0"/>
            <wp:wrapNone/>
            <wp:docPr id="14804113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7799" cy="5609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7CD25" w14:textId="77777777" w:rsidR="00216E67" w:rsidRDefault="00216E67" w:rsidP="00216E67"/>
    <w:p w14:paraId="2A55E301" w14:textId="77777777" w:rsidR="00216E67" w:rsidRDefault="00216E67" w:rsidP="00216E67"/>
    <w:p w14:paraId="3BF259AE" w14:textId="77777777" w:rsidR="00216E67" w:rsidRDefault="00216E67" w:rsidP="00216E67"/>
    <w:p w14:paraId="5B674A84" w14:textId="77777777" w:rsidR="00216E67" w:rsidRDefault="00216E67" w:rsidP="00216E67"/>
    <w:p w14:paraId="24A28FC8" w14:textId="77777777" w:rsidR="00216E67" w:rsidRDefault="00216E67" w:rsidP="00216E67"/>
    <w:p w14:paraId="0B72BFBB" w14:textId="77777777" w:rsidR="00216E67" w:rsidRDefault="00216E67" w:rsidP="00216E67"/>
    <w:p w14:paraId="4C3214C4" w14:textId="77777777" w:rsidR="00216E67" w:rsidRDefault="00216E67" w:rsidP="00216E67"/>
    <w:p w14:paraId="38538702" w14:textId="77777777" w:rsidR="00216E67" w:rsidRDefault="00216E67" w:rsidP="00216E67"/>
    <w:p w14:paraId="776F2F77" w14:textId="77777777" w:rsidR="00216E67" w:rsidRDefault="00216E67" w:rsidP="00216E67"/>
    <w:p w14:paraId="7F7CDCF7" w14:textId="77777777" w:rsidR="00216E67" w:rsidRDefault="00216E67" w:rsidP="00216E67"/>
    <w:p w14:paraId="7435EFEE" w14:textId="77777777" w:rsidR="00216E67" w:rsidRDefault="00216E67" w:rsidP="00216E67"/>
    <w:p w14:paraId="54427592" w14:textId="77777777" w:rsidR="00216E67" w:rsidRDefault="00216E67" w:rsidP="00216E67"/>
    <w:p w14:paraId="14A5427A" w14:textId="77777777" w:rsidR="00216E67" w:rsidRDefault="00216E67" w:rsidP="00216E67"/>
    <w:p w14:paraId="22F3ED08" w14:textId="77777777" w:rsidR="00216E67" w:rsidRDefault="00216E67" w:rsidP="00216E67"/>
    <w:p w14:paraId="02D913EB" w14:textId="77777777" w:rsidR="00216E67" w:rsidRDefault="00216E67" w:rsidP="00216E67"/>
    <w:p w14:paraId="5CDDC0D6" w14:textId="77777777" w:rsidR="00216E67" w:rsidRDefault="00216E67" w:rsidP="00216E67"/>
    <w:p w14:paraId="423BC0DD" w14:textId="77777777" w:rsidR="00216E67" w:rsidRDefault="00216E67" w:rsidP="00216E67"/>
    <w:p w14:paraId="0962B714" w14:textId="77777777" w:rsidR="00216E67" w:rsidRDefault="00216E67" w:rsidP="00216E67"/>
    <w:p w14:paraId="2B16371C" w14:textId="77777777" w:rsidR="00216E67" w:rsidRDefault="00216E67" w:rsidP="00216E67"/>
    <w:p w14:paraId="0E4CF388" w14:textId="77777777" w:rsidR="00216E67" w:rsidRDefault="00216E67" w:rsidP="00216E67"/>
    <w:p w14:paraId="39277163" w14:textId="77777777" w:rsidR="00216E67" w:rsidRDefault="00216E67" w:rsidP="00216E67"/>
    <w:p w14:paraId="3935B9A8" w14:textId="77777777" w:rsidR="00216E67" w:rsidRDefault="00216E67" w:rsidP="00216E67"/>
    <w:p w14:paraId="5D2041F0" w14:textId="77777777" w:rsidR="00216E67" w:rsidRDefault="00216E67" w:rsidP="00216E67"/>
    <w:p w14:paraId="398E8135" w14:textId="77777777" w:rsidR="00216E67" w:rsidRDefault="00216E67" w:rsidP="00216E67"/>
    <w:p w14:paraId="2AFFB31C" w14:textId="77777777" w:rsidR="00216E67" w:rsidRDefault="00216E67" w:rsidP="00216E67"/>
    <w:p w14:paraId="2E86FF62" w14:textId="77777777" w:rsidR="00216E67" w:rsidRDefault="00216E67" w:rsidP="00216E67"/>
    <w:p w14:paraId="0C000DA6" w14:textId="77777777" w:rsidR="00216E67" w:rsidRDefault="00216E67" w:rsidP="00216E67"/>
    <w:p w14:paraId="791851DF" w14:textId="77777777" w:rsidR="00216E67" w:rsidRDefault="00216E67" w:rsidP="00216E67"/>
    <w:p w14:paraId="3509DD89" w14:textId="77777777" w:rsidR="00216E67" w:rsidRDefault="00216E67" w:rsidP="00216E67"/>
    <w:p w14:paraId="0AF05035" w14:textId="7E9311A8" w:rsidR="00A9571B" w:rsidRPr="00131194" w:rsidRDefault="00A9571B"/>
    <w:sectPr w:rsidR="00A9571B" w:rsidRPr="00131194">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7E83" w14:textId="77777777" w:rsidR="00745E36" w:rsidRDefault="00745E36">
      <w:r>
        <w:separator/>
      </w:r>
    </w:p>
  </w:endnote>
  <w:endnote w:type="continuationSeparator" w:id="0">
    <w:p w14:paraId="245465DE" w14:textId="77777777" w:rsidR="00745E36" w:rsidRDefault="0074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78B6B" w14:textId="77777777" w:rsidR="005A070D" w:rsidRDefault="005A070D">
    <w:pPr>
      <w:pStyle w:val="a5"/>
      <w:jc w:val="both"/>
    </w:pPr>
  </w:p>
  <w:p w14:paraId="7BDC4396" w14:textId="77777777" w:rsidR="005A070D" w:rsidRDefault="005A07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F305E" w14:textId="77777777" w:rsidR="00745E36" w:rsidRDefault="00745E36">
      <w:r>
        <w:separator/>
      </w:r>
    </w:p>
  </w:footnote>
  <w:footnote w:type="continuationSeparator" w:id="0">
    <w:p w14:paraId="3B817DA3" w14:textId="77777777" w:rsidR="00745E36" w:rsidRDefault="00745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F69F" w14:textId="77777777" w:rsidR="005A070D" w:rsidRDefault="005A070D">
    <w:pPr>
      <w:pStyle w:val="a4"/>
      <w:jc w:val="both"/>
    </w:pPr>
    <w:r>
      <w:rPr>
        <w:rFonts w:hint="eastAsia"/>
      </w:rPr>
      <w:t>四、概要设计说明书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60F"/>
    <w:multiLevelType w:val="multilevel"/>
    <w:tmpl w:val="B36E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F24DA"/>
    <w:multiLevelType w:val="multilevel"/>
    <w:tmpl w:val="0D7A5B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E6F5A"/>
    <w:multiLevelType w:val="multilevel"/>
    <w:tmpl w:val="9B28D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27539"/>
    <w:multiLevelType w:val="multilevel"/>
    <w:tmpl w:val="D5B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5691F"/>
    <w:multiLevelType w:val="multilevel"/>
    <w:tmpl w:val="178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B76C6"/>
    <w:multiLevelType w:val="multilevel"/>
    <w:tmpl w:val="DAFEEC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C4DE4"/>
    <w:multiLevelType w:val="multilevel"/>
    <w:tmpl w:val="9B28D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06720"/>
    <w:multiLevelType w:val="multilevel"/>
    <w:tmpl w:val="E73E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F80CB6"/>
    <w:multiLevelType w:val="multilevel"/>
    <w:tmpl w:val="8A9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3A123B"/>
    <w:multiLevelType w:val="multilevel"/>
    <w:tmpl w:val="4FF2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53567A"/>
    <w:multiLevelType w:val="multilevel"/>
    <w:tmpl w:val="7962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A0D76"/>
    <w:multiLevelType w:val="multilevel"/>
    <w:tmpl w:val="3FAE42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82B02"/>
    <w:multiLevelType w:val="multilevel"/>
    <w:tmpl w:val="4B9291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116D9C"/>
    <w:multiLevelType w:val="multilevel"/>
    <w:tmpl w:val="97E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950A4A"/>
    <w:multiLevelType w:val="multilevel"/>
    <w:tmpl w:val="E0E4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F326BA"/>
    <w:multiLevelType w:val="multilevel"/>
    <w:tmpl w:val="F11A01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91D95"/>
    <w:multiLevelType w:val="multilevel"/>
    <w:tmpl w:val="170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94333C"/>
    <w:multiLevelType w:val="multilevel"/>
    <w:tmpl w:val="6E4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A50782"/>
    <w:multiLevelType w:val="multilevel"/>
    <w:tmpl w:val="515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A4532"/>
    <w:multiLevelType w:val="multilevel"/>
    <w:tmpl w:val="8D521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B17CC"/>
    <w:multiLevelType w:val="multilevel"/>
    <w:tmpl w:val="692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8E5E6E"/>
    <w:multiLevelType w:val="multilevel"/>
    <w:tmpl w:val="D9B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64245A"/>
    <w:multiLevelType w:val="multilevel"/>
    <w:tmpl w:val="96B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DB5074"/>
    <w:multiLevelType w:val="multilevel"/>
    <w:tmpl w:val="4C0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E965EB"/>
    <w:multiLevelType w:val="multilevel"/>
    <w:tmpl w:val="733408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335C13"/>
    <w:multiLevelType w:val="multilevel"/>
    <w:tmpl w:val="04B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CA1AE7"/>
    <w:multiLevelType w:val="multilevel"/>
    <w:tmpl w:val="6E6C8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357AD3"/>
    <w:multiLevelType w:val="multilevel"/>
    <w:tmpl w:val="701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032D1D"/>
    <w:multiLevelType w:val="multilevel"/>
    <w:tmpl w:val="C56C42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435B3"/>
    <w:multiLevelType w:val="multilevel"/>
    <w:tmpl w:val="BDE2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20188E"/>
    <w:multiLevelType w:val="multilevel"/>
    <w:tmpl w:val="89086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545AF0"/>
    <w:multiLevelType w:val="multilevel"/>
    <w:tmpl w:val="07CE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776B98"/>
    <w:multiLevelType w:val="multilevel"/>
    <w:tmpl w:val="07DC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A9378D"/>
    <w:multiLevelType w:val="multilevel"/>
    <w:tmpl w:val="75A937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6D33DD8"/>
    <w:multiLevelType w:val="multilevel"/>
    <w:tmpl w:val="980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AF42752"/>
    <w:multiLevelType w:val="multilevel"/>
    <w:tmpl w:val="5746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6"/>
  </w:num>
  <w:num w:numId="3">
    <w:abstractNumId w:val="2"/>
  </w:num>
  <w:num w:numId="4">
    <w:abstractNumId w:val="10"/>
  </w:num>
  <w:num w:numId="5">
    <w:abstractNumId w:val="9"/>
  </w:num>
  <w:num w:numId="6">
    <w:abstractNumId w:val="34"/>
  </w:num>
  <w:num w:numId="7">
    <w:abstractNumId w:val="30"/>
  </w:num>
  <w:num w:numId="8">
    <w:abstractNumId w:val="21"/>
  </w:num>
  <w:num w:numId="9">
    <w:abstractNumId w:val="3"/>
  </w:num>
  <w:num w:numId="10">
    <w:abstractNumId w:val="26"/>
  </w:num>
  <w:num w:numId="11">
    <w:abstractNumId w:val="18"/>
  </w:num>
  <w:num w:numId="12">
    <w:abstractNumId w:val="32"/>
  </w:num>
  <w:num w:numId="13">
    <w:abstractNumId w:val="19"/>
  </w:num>
  <w:num w:numId="14">
    <w:abstractNumId w:val="23"/>
  </w:num>
  <w:num w:numId="15">
    <w:abstractNumId w:val="13"/>
  </w:num>
  <w:num w:numId="16">
    <w:abstractNumId w:val="15"/>
  </w:num>
  <w:num w:numId="17">
    <w:abstractNumId w:val="20"/>
  </w:num>
  <w:num w:numId="18">
    <w:abstractNumId w:val="7"/>
  </w:num>
  <w:num w:numId="19">
    <w:abstractNumId w:val="5"/>
  </w:num>
  <w:num w:numId="20">
    <w:abstractNumId w:val="36"/>
  </w:num>
  <w:num w:numId="21">
    <w:abstractNumId w:val="25"/>
  </w:num>
  <w:num w:numId="22">
    <w:abstractNumId w:val="11"/>
  </w:num>
  <w:num w:numId="23">
    <w:abstractNumId w:val="16"/>
  </w:num>
  <w:num w:numId="24">
    <w:abstractNumId w:val="22"/>
  </w:num>
  <w:num w:numId="25">
    <w:abstractNumId w:val="1"/>
  </w:num>
  <w:num w:numId="26">
    <w:abstractNumId w:val="17"/>
  </w:num>
  <w:num w:numId="27">
    <w:abstractNumId w:val="4"/>
  </w:num>
  <w:num w:numId="28">
    <w:abstractNumId w:val="28"/>
  </w:num>
  <w:num w:numId="29">
    <w:abstractNumId w:val="0"/>
  </w:num>
  <w:num w:numId="30">
    <w:abstractNumId w:val="14"/>
  </w:num>
  <w:num w:numId="31">
    <w:abstractNumId w:val="12"/>
  </w:num>
  <w:num w:numId="32">
    <w:abstractNumId w:val="27"/>
  </w:num>
  <w:num w:numId="33">
    <w:abstractNumId w:val="29"/>
  </w:num>
  <w:num w:numId="34">
    <w:abstractNumId w:val="24"/>
  </w:num>
  <w:num w:numId="35">
    <w:abstractNumId w:val="31"/>
  </w:num>
  <w:num w:numId="36">
    <w:abstractNumId w:val="8"/>
  </w:num>
  <w:num w:numId="37">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49"/>
    <w:rsid w:val="00131194"/>
    <w:rsid w:val="001B3C2D"/>
    <w:rsid w:val="00216E67"/>
    <w:rsid w:val="0027575F"/>
    <w:rsid w:val="003E5759"/>
    <w:rsid w:val="00572553"/>
    <w:rsid w:val="005A070D"/>
    <w:rsid w:val="00647B6F"/>
    <w:rsid w:val="00745E36"/>
    <w:rsid w:val="007A609D"/>
    <w:rsid w:val="008422AF"/>
    <w:rsid w:val="00974FC3"/>
    <w:rsid w:val="00A9571B"/>
    <w:rsid w:val="00BA0AB0"/>
    <w:rsid w:val="00BA3483"/>
    <w:rsid w:val="00BB08DE"/>
    <w:rsid w:val="00CE3ACF"/>
    <w:rsid w:val="00DC46DC"/>
    <w:rsid w:val="00DF7F64"/>
    <w:rsid w:val="00E4454A"/>
    <w:rsid w:val="00E4567E"/>
    <w:rsid w:val="00F5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BE1BF3"/>
  <w15:chartTrackingRefBased/>
  <w15:docId w15:val="{22D551EA-0E84-428F-99DD-8F8CC3FC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194"/>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目录 1"/>
    <w:basedOn w:val="a"/>
    <w:next w:val="a"/>
    <w:autoRedefine/>
    <w:semiHidden/>
  </w:style>
  <w:style w:type="paragraph" w:customStyle="1" w:styleId="20">
    <w:name w:val="目录 2"/>
    <w:basedOn w:val="a"/>
    <w:next w:val="a"/>
    <w:autoRedefine/>
    <w:semiHidden/>
    <w:pPr>
      <w:ind w:leftChars="200" w:left="420"/>
    </w:pPr>
  </w:style>
  <w:style w:type="paragraph" w:customStyle="1" w:styleId="30">
    <w:name w:val="目录 3"/>
    <w:basedOn w:val="a"/>
    <w:next w:val="a"/>
    <w:autoRedefine/>
    <w:semiHidden/>
    <w:pPr>
      <w:ind w:leftChars="400" w:left="840"/>
    </w:pPr>
  </w:style>
  <w:style w:type="paragraph" w:customStyle="1" w:styleId="4">
    <w:name w:val="目录 4"/>
    <w:basedOn w:val="a"/>
    <w:next w:val="a"/>
    <w:autoRedefine/>
    <w:semiHidden/>
    <w:pPr>
      <w:ind w:leftChars="600" w:left="1260"/>
    </w:pPr>
  </w:style>
  <w:style w:type="paragraph" w:customStyle="1" w:styleId="5">
    <w:name w:val="目录 5"/>
    <w:basedOn w:val="a"/>
    <w:next w:val="a"/>
    <w:autoRedefine/>
    <w:semiHidden/>
    <w:pPr>
      <w:ind w:leftChars="800" w:left="1680"/>
    </w:pPr>
  </w:style>
  <w:style w:type="paragraph" w:customStyle="1" w:styleId="6">
    <w:name w:val="目录 6"/>
    <w:basedOn w:val="a"/>
    <w:next w:val="a"/>
    <w:autoRedefine/>
    <w:semiHidden/>
    <w:pPr>
      <w:ind w:leftChars="1000" w:left="2100"/>
    </w:pPr>
  </w:style>
  <w:style w:type="paragraph" w:customStyle="1" w:styleId="7">
    <w:name w:val="目录 7"/>
    <w:basedOn w:val="a"/>
    <w:next w:val="a"/>
    <w:autoRedefine/>
    <w:semiHidden/>
    <w:pPr>
      <w:ind w:leftChars="1200" w:left="2520"/>
    </w:pPr>
  </w:style>
  <w:style w:type="paragraph" w:customStyle="1" w:styleId="8">
    <w:name w:val="目录 8"/>
    <w:basedOn w:val="a"/>
    <w:next w:val="a"/>
    <w:autoRedefine/>
    <w:semiHidden/>
    <w:pPr>
      <w:ind w:leftChars="1400" w:left="2940"/>
    </w:pPr>
  </w:style>
  <w:style w:type="paragraph" w:customStyle="1" w:styleId="9">
    <w:name w:val="目录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customStyle="1" w:styleId="10">
    <w:name w:val="标题 1 字符"/>
    <w:link w:val="1"/>
    <w:rsid w:val="00131194"/>
    <w:rPr>
      <w:b/>
      <w:bCs/>
      <w:kern w:val="44"/>
      <w:sz w:val="44"/>
      <w:szCs w:val="44"/>
    </w:rPr>
  </w:style>
  <w:style w:type="paragraph" w:styleId="a8">
    <w:name w:val="Normal (Web)"/>
    <w:basedOn w:val="a"/>
    <w:uiPriority w:val="99"/>
    <w:semiHidden/>
    <w:unhideWhenUsed/>
    <w:rsid w:val="001B3C2D"/>
    <w:rPr>
      <w:sz w:val="24"/>
    </w:rPr>
  </w:style>
  <w:style w:type="paragraph" w:styleId="a9">
    <w:name w:val="List Paragraph"/>
    <w:basedOn w:val="a"/>
    <w:uiPriority w:val="34"/>
    <w:qFormat/>
    <w:rsid w:val="00DF7F64"/>
    <w:pPr>
      <w:ind w:firstLineChars="200" w:firstLine="420"/>
    </w:pPr>
  </w:style>
  <w:style w:type="table" w:styleId="aa">
    <w:name w:val="Table Grid"/>
    <w:basedOn w:val="a1"/>
    <w:uiPriority w:val="59"/>
    <w:qFormat/>
    <w:rsid w:val="00E4567E"/>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
      <w:bodyDiv w:val="1"/>
      <w:marLeft w:val="0"/>
      <w:marRight w:val="0"/>
      <w:marTop w:val="0"/>
      <w:marBottom w:val="0"/>
      <w:divBdr>
        <w:top w:val="none" w:sz="0" w:space="0" w:color="auto"/>
        <w:left w:val="none" w:sz="0" w:space="0" w:color="auto"/>
        <w:bottom w:val="none" w:sz="0" w:space="0" w:color="auto"/>
        <w:right w:val="none" w:sz="0" w:space="0" w:color="auto"/>
      </w:divBdr>
      <w:divsChild>
        <w:div w:id="608506484">
          <w:marLeft w:val="0"/>
          <w:marRight w:val="0"/>
          <w:marTop w:val="0"/>
          <w:marBottom w:val="0"/>
          <w:divBdr>
            <w:top w:val="single" w:sz="2" w:space="0" w:color="E5E7EB"/>
            <w:left w:val="single" w:sz="2" w:space="0" w:color="E5E7EB"/>
            <w:bottom w:val="single" w:sz="2" w:space="0" w:color="E5E7EB"/>
            <w:right w:val="single" w:sz="2" w:space="0" w:color="E5E7EB"/>
          </w:divBdr>
          <w:divsChild>
            <w:div w:id="1469124430">
              <w:marLeft w:val="0"/>
              <w:marRight w:val="0"/>
              <w:marTop w:val="100"/>
              <w:marBottom w:val="100"/>
              <w:divBdr>
                <w:top w:val="single" w:sz="2" w:space="0" w:color="E5E7EB"/>
                <w:left w:val="single" w:sz="2" w:space="0" w:color="E5E7EB"/>
                <w:bottom w:val="single" w:sz="2" w:space="0" w:color="E5E7EB"/>
                <w:right w:val="single" w:sz="2" w:space="0" w:color="E5E7EB"/>
              </w:divBdr>
              <w:divsChild>
                <w:div w:id="733547483">
                  <w:marLeft w:val="0"/>
                  <w:marRight w:val="0"/>
                  <w:marTop w:val="0"/>
                  <w:marBottom w:val="0"/>
                  <w:divBdr>
                    <w:top w:val="single" w:sz="2" w:space="0" w:color="E5E7EB"/>
                    <w:left w:val="single" w:sz="2" w:space="0" w:color="E5E7EB"/>
                    <w:bottom w:val="single" w:sz="2" w:space="0" w:color="E5E7EB"/>
                    <w:right w:val="single" w:sz="2" w:space="0" w:color="E5E7EB"/>
                  </w:divBdr>
                  <w:divsChild>
                    <w:div w:id="333340346">
                      <w:marLeft w:val="0"/>
                      <w:marRight w:val="0"/>
                      <w:marTop w:val="0"/>
                      <w:marBottom w:val="0"/>
                      <w:divBdr>
                        <w:top w:val="single" w:sz="2" w:space="0" w:color="E5E7EB"/>
                        <w:left w:val="single" w:sz="2" w:space="0" w:color="E5E7EB"/>
                        <w:bottom w:val="single" w:sz="2" w:space="0" w:color="E5E7EB"/>
                        <w:right w:val="single" w:sz="2" w:space="0" w:color="E5E7EB"/>
                      </w:divBdr>
                      <w:divsChild>
                        <w:div w:id="851914746">
                          <w:marLeft w:val="0"/>
                          <w:marRight w:val="0"/>
                          <w:marTop w:val="0"/>
                          <w:marBottom w:val="0"/>
                          <w:divBdr>
                            <w:top w:val="single" w:sz="2" w:space="0" w:color="E5E7EB"/>
                            <w:left w:val="single" w:sz="2" w:space="0" w:color="E5E7EB"/>
                            <w:bottom w:val="single" w:sz="2" w:space="0" w:color="E5E7EB"/>
                            <w:right w:val="single" w:sz="2" w:space="0" w:color="E5E7EB"/>
                          </w:divBdr>
                          <w:divsChild>
                            <w:div w:id="1833636663">
                              <w:marLeft w:val="0"/>
                              <w:marRight w:val="0"/>
                              <w:marTop w:val="0"/>
                              <w:marBottom w:val="0"/>
                              <w:divBdr>
                                <w:top w:val="single" w:sz="2" w:space="0" w:color="E5E7EB"/>
                                <w:left w:val="single" w:sz="2" w:space="0" w:color="E5E7EB"/>
                                <w:bottom w:val="single" w:sz="2" w:space="0" w:color="E5E7EB"/>
                                <w:right w:val="single" w:sz="2" w:space="0" w:color="E5E7EB"/>
                              </w:divBdr>
                              <w:divsChild>
                                <w:div w:id="1608853573">
                                  <w:marLeft w:val="0"/>
                                  <w:marRight w:val="0"/>
                                  <w:marTop w:val="0"/>
                                  <w:marBottom w:val="0"/>
                                  <w:divBdr>
                                    <w:top w:val="single" w:sz="2" w:space="0" w:color="E5E7EB"/>
                                    <w:left w:val="single" w:sz="2" w:space="0" w:color="E5E7EB"/>
                                    <w:bottom w:val="single" w:sz="2" w:space="0" w:color="E5E7EB"/>
                                    <w:right w:val="single" w:sz="2" w:space="0" w:color="E5E7EB"/>
                                  </w:divBdr>
                                  <w:divsChild>
                                    <w:div w:id="564100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1558475">
      <w:bodyDiv w:val="1"/>
      <w:marLeft w:val="0"/>
      <w:marRight w:val="0"/>
      <w:marTop w:val="0"/>
      <w:marBottom w:val="0"/>
      <w:divBdr>
        <w:top w:val="none" w:sz="0" w:space="0" w:color="auto"/>
        <w:left w:val="none" w:sz="0" w:space="0" w:color="auto"/>
        <w:bottom w:val="none" w:sz="0" w:space="0" w:color="auto"/>
        <w:right w:val="none" w:sz="0" w:space="0" w:color="auto"/>
      </w:divBdr>
    </w:div>
    <w:div w:id="161357498">
      <w:bodyDiv w:val="1"/>
      <w:marLeft w:val="0"/>
      <w:marRight w:val="0"/>
      <w:marTop w:val="0"/>
      <w:marBottom w:val="0"/>
      <w:divBdr>
        <w:top w:val="none" w:sz="0" w:space="0" w:color="auto"/>
        <w:left w:val="none" w:sz="0" w:space="0" w:color="auto"/>
        <w:bottom w:val="none" w:sz="0" w:space="0" w:color="auto"/>
        <w:right w:val="none" w:sz="0" w:space="0" w:color="auto"/>
      </w:divBdr>
    </w:div>
    <w:div w:id="178391965">
      <w:bodyDiv w:val="1"/>
      <w:marLeft w:val="0"/>
      <w:marRight w:val="0"/>
      <w:marTop w:val="0"/>
      <w:marBottom w:val="0"/>
      <w:divBdr>
        <w:top w:val="none" w:sz="0" w:space="0" w:color="auto"/>
        <w:left w:val="none" w:sz="0" w:space="0" w:color="auto"/>
        <w:bottom w:val="none" w:sz="0" w:space="0" w:color="auto"/>
        <w:right w:val="none" w:sz="0" w:space="0" w:color="auto"/>
      </w:divBdr>
    </w:div>
    <w:div w:id="246772645">
      <w:bodyDiv w:val="1"/>
      <w:marLeft w:val="0"/>
      <w:marRight w:val="0"/>
      <w:marTop w:val="0"/>
      <w:marBottom w:val="0"/>
      <w:divBdr>
        <w:top w:val="none" w:sz="0" w:space="0" w:color="auto"/>
        <w:left w:val="none" w:sz="0" w:space="0" w:color="auto"/>
        <w:bottom w:val="none" w:sz="0" w:space="0" w:color="auto"/>
        <w:right w:val="none" w:sz="0" w:space="0" w:color="auto"/>
      </w:divBdr>
    </w:div>
    <w:div w:id="1229614997">
      <w:bodyDiv w:val="1"/>
      <w:marLeft w:val="0"/>
      <w:marRight w:val="0"/>
      <w:marTop w:val="0"/>
      <w:marBottom w:val="0"/>
      <w:divBdr>
        <w:top w:val="none" w:sz="0" w:space="0" w:color="auto"/>
        <w:left w:val="none" w:sz="0" w:space="0" w:color="auto"/>
        <w:bottom w:val="none" w:sz="0" w:space="0" w:color="auto"/>
        <w:right w:val="none" w:sz="0" w:space="0" w:color="auto"/>
      </w:divBdr>
    </w:div>
    <w:div w:id="1291663462">
      <w:bodyDiv w:val="1"/>
      <w:marLeft w:val="0"/>
      <w:marRight w:val="0"/>
      <w:marTop w:val="0"/>
      <w:marBottom w:val="0"/>
      <w:divBdr>
        <w:top w:val="none" w:sz="0" w:space="0" w:color="auto"/>
        <w:left w:val="none" w:sz="0" w:space="0" w:color="auto"/>
        <w:bottom w:val="none" w:sz="0" w:space="0" w:color="auto"/>
        <w:right w:val="none" w:sz="0" w:space="0" w:color="auto"/>
      </w:divBdr>
    </w:div>
    <w:div w:id="1538545818">
      <w:bodyDiv w:val="1"/>
      <w:marLeft w:val="0"/>
      <w:marRight w:val="0"/>
      <w:marTop w:val="0"/>
      <w:marBottom w:val="0"/>
      <w:divBdr>
        <w:top w:val="none" w:sz="0" w:space="0" w:color="auto"/>
        <w:left w:val="none" w:sz="0" w:space="0" w:color="auto"/>
        <w:bottom w:val="none" w:sz="0" w:space="0" w:color="auto"/>
        <w:right w:val="none" w:sz="0" w:space="0" w:color="auto"/>
      </w:divBdr>
    </w:div>
    <w:div w:id="20027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QQ\qq&#25991;&#26723;\03_&#31995;&#32479;&#35774;&#35745;&#35828;&#26126;&#2007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25342-0D67-4E5C-82C4-D884C2ED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03_系统设计说明书1.dotx</Template>
  <TotalTime>3</TotalTime>
  <Pages>13</Pages>
  <Words>1475</Words>
  <Characters>8411</Characters>
  <Application>Microsoft Office Word</Application>
  <DocSecurity>0</DocSecurity>
  <Lines>70</Lines>
  <Paragraphs>19</Paragraphs>
  <ScaleCrop>false</ScaleCrop>
  <HeadingPairs>
    <vt:vector size="2" baseType="variant">
      <vt:variant>
        <vt:lpstr>题目</vt:lpstr>
      </vt:variant>
      <vt:variant>
        <vt:i4>1</vt:i4>
      </vt:variant>
    </vt:vector>
  </HeadingPairs>
  <TitlesOfParts>
    <vt:vector size="1" baseType="lpstr">
      <vt:lpstr>四、概要设计说明书</vt:lpstr>
    </vt:vector>
  </TitlesOfParts>
  <Company>北京北大天正科技发展有限公司</Company>
  <LinksUpToDate>false</LinksUpToDate>
  <CharactersWithSpaces>9867</CharactersWithSpaces>
  <SharedDoc>false</SharedDoc>
  <HLinks>
    <vt:vector size="60" baseType="variant">
      <vt:variant>
        <vt:i4>1245237</vt:i4>
      </vt:variant>
      <vt:variant>
        <vt:i4>56</vt:i4>
      </vt:variant>
      <vt:variant>
        <vt:i4>0</vt:i4>
      </vt:variant>
      <vt:variant>
        <vt:i4>5</vt:i4>
      </vt:variant>
      <vt:variant>
        <vt:lpwstr/>
      </vt:variant>
      <vt:variant>
        <vt:lpwstr>_Toc437343274</vt:lpwstr>
      </vt:variant>
      <vt:variant>
        <vt:i4>1245237</vt:i4>
      </vt:variant>
      <vt:variant>
        <vt:i4>50</vt:i4>
      </vt:variant>
      <vt:variant>
        <vt:i4>0</vt:i4>
      </vt:variant>
      <vt:variant>
        <vt:i4>5</vt:i4>
      </vt:variant>
      <vt:variant>
        <vt:lpwstr/>
      </vt:variant>
      <vt:variant>
        <vt:lpwstr>_Toc437343273</vt:lpwstr>
      </vt:variant>
      <vt:variant>
        <vt:i4>1245237</vt:i4>
      </vt:variant>
      <vt:variant>
        <vt:i4>44</vt:i4>
      </vt:variant>
      <vt:variant>
        <vt:i4>0</vt:i4>
      </vt:variant>
      <vt:variant>
        <vt:i4>5</vt:i4>
      </vt:variant>
      <vt:variant>
        <vt:lpwstr/>
      </vt:variant>
      <vt:variant>
        <vt:lpwstr>_Toc437343272</vt:lpwstr>
      </vt:variant>
      <vt:variant>
        <vt:i4>1245237</vt:i4>
      </vt:variant>
      <vt:variant>
        <vt:i4>38</vt:i4>
      </vt:variant>
      <vt:variant>
        <vt:i4>0</vt:i4>
      </vt:variant>
      <vt:variant>
        <vt:i4>5</vt:i4>
      </vt:variant>
      <vt:variant>
        <vt:lpwstr/>
      </vt:variant>
      <vt:variant>
        <vt:lpwstr>_Toc437343271</vt:lpwstr>
      </vt:variant>
      <vt:variant>
        <vt:i4>1245237</vt:i4>
      </vt:variant>
      <vt:variant>
        <vt:i4>32</vt:i4>
      </vt:variant>
      <vt:variant>
        <vt:i4>0</vt:i4>
      </vt:variant>
      <vt:variant>
        <vt:i4>5</vt:i4>
      </vt:variant>
      <vt:variant>
        <vt:lpwstr/>
      </vt:variant>
      <vt:variant>
        <vt:lpwstr>_Toc437343270</vt:lpwstr>
      </vt:variant>
      <vt:variant>
        <vt:i4>1179701</vt:i4>
      </vt:variant>
      <vt:variant>
        <vt:i4>26</vt:i4>
      </vt:variant>
      <vt:variant>
        <vt:i4>0</vt:i4>
      </vt:variant>
      <vt:variant>
        <vt:i4>5</vt:i4>
      </vt:variant>
      <vt:variant>
        <vt:lpwstr/>
      </vt:variant>
      <vt:variant>
        <vt:lpwstr>_Toc437343269</vt:lpwstr>
      </vt:variant>
      <vt:variant>
        <vt:i4>1179701</vt:i4>
      </vt:variant>
      <vt:variant>
        <vt:i4>20</vt:i4>
      </vt:variant>
      <vt:variant>
        <vt:i4>0</vt:i4>
      </vt:variant>
      <vt:variant>
        <vt:i4>5</vt:i4>
      </vt:variant>
      <vt:variant>
        <vt:lpwstr/>
      </vt:variant>
      <vt:variant>
        <vt:lpwstr>_Toc437343268</vt:lpwstr>
      </vt:variant>
      <vt:variant>
        <vt:i4>1179701</vt:i4>
      </vt:variant>
      <vt:variant>
        <vt:i4>14</vt:i4>
      </vt:variant>
      <vt:variant>
        <vt:i4>0</vt:i4>
      </vt:variant>
      <vt:variant>
        <vt:i4>5</vt:i4>
      </vt:variant>
      <vt:variant>
        <vt:lpwstr/>
      </vt:variant>
      <vt:variant>
        <vt:lpwstr>_Toc437343267</vt:lpwstr>
      </vt:variant>
      <vt:variant>
        <vt:i4>1179701</vt:i4>
      </vt:variant>
      <vt:variant>
        <vt:i4>8</vt:i4>
      </vt:variant>
      <vt:variant>
        <vt:i4>0</vt:i4>
      </vt:variant>
      <vt:variant>
        <vt:i4>5</vt:i4>
      </vt:variant>
      <vt:variant>
        <vt:lpwstr/>
      </vt:variant>
      <vt:variant>
        <vt:lpwstr>_Toc437343266</vt:lpwstr>
      </vt:variant>
      <vt:variant>
        <vt:i4>1179701</vt:i4>
      </vt:variant>
      <vt:variant>
        <vt:i4>2</vt:i4>
      </vt:variant>
      <vt:variant>
        <vt:i4>0</vt:i4>
      </vt:variant>
      <vt:variant>
        <vt:i4>5</vt:i4>
      </vt:variant>
      <vt:variant>
        <vt:lpwstr/>
      </vt:variant>
      <vt:variant>
        <vt:lpwstr>_Toc437343265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subject/>
  <dc:creator>WenYK</dc:creator>
  <cp:keywords/>
  <cp:lastModifiedBy>文嘉 蒋</cp:lastModifiedBy>
  <cp:revision>2</cp:revision>
  <cp:lastPrinted>2001-02-09T04:16:00Z</cp:lastPrinted>
  <dcterms:created xsi:type="dcterms:W3CDTF">2023-05-30T13:31:00Z</dcterms:created>
  <dcterms:modified xsi:type="dcterms:W3CDTF">2023-06-02T12:09:00Z</dcterms:modified>
</cp:coreProperties>
</file>